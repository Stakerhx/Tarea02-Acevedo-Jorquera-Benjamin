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31F76" w14:textId="6E5C08B2" w:rsidR="00A50005" w:rsidRDefault="00A50005" w:rsidP="00820E66">
      <w:pPr>
        <w:pStyle w:val="autores"/>
        <w:ind w:right="168"/>
        <w:rPr>
          <w:snapToGrid w:val="0"/>
          <w:sz w:val="36"/>
          <w:szCs w:val="20"/>
          <w:lang w:val="es-CL"/>
        </w:rPr>
      </w:pPr>
      <w:r w:rsidRPr="00A50005">
        <w:rPr>
          <w:snapToGrid w:val="0"/>
          <w:sz w:val="36"/>
          <w:szCs w:val="20"/>
          <w:lang w:val="es-CL"/>
        </w:rPr>
        <w:t>Consultar Fabricantes de tarjetas de red a través de una API</w:t>
      </w:r>
      <w:r w:rsidR="00D87118">
        <w:rPr>
          <w:snapToGrid w:val="0"/>
          <w:sz w:val="36"/>
          <w:szCs w:val="20"/>
          <w:lang w:val="es-CL"/>
        </w:rPr>
        <w:t>.</w:t>
      </w:r>
    </w:p>
    <w:p w14:paraId="151C6FAE" w14:textId="26F81F05" w:rsidR="00130D6E" w:rsidRDefault="00A50005" w:rsidP="00820E66">
      <w:pPr>
        <w:pStyle w:val="autores"/>
        <w:ind w:right="168"/>
        <w:rPr>
          <w:b w:val="0"/>
          <w:bCs/>
          <w:lang w:val="es-CL"/>
        </w:rPr>
      </w:pPr>
      <w:r>
        <w:rPr>
          <w:b w:val="0"/>
          <w:bCs/>
          <w:lang w:val="es-CL"/>
        </w:rPr>
        <w:t>Martin</w:t>
      </w:r>
      <w:r w:rsidR="001C1430" w:rsidRPr="00112D49">
        <w:rPr>
          <w:b w:val="0"/>
          <w:bCs/>
          <w:lang w:val="es-CL"/>
        </w:rPr>
        <w:t xml:space="preserve"> </w:t>
      </w:r>
      <w:r>
        <w:rPr>
          <w:b w:val="0"/>
          <w:bCs/>
          <w:lang w:val="es-CL"/>
        </w:rPr>
        <w:t>Mendez</w:t>
      </w:r>
      <w:r w:rsidR="001C1430" w:rsidRPr="00112D49">
        <w:rPr>
          <w:b w:val="0"/>
          <w:bCs/>
          <w:lang w:val="es-CL"/>
        </w:rPr>
        <w:t xml:space="preserve"> </w:t>
      </w:r>
      <w:r>
        <w:rPr>
          <w:b w:val="0"/>
          <w:bCs/>
          <w:lang w:val="es-CL"/>
        </w:rPr>
        <w:t>Herrera</w:t>
      </w:r>
      <w:r w:rsidR="001C1430" w:rsidRPr="00112D49">
        <w:rPr>
          <w:b w:val="0"/>
          <w:bCs/>
          <w:lang w:val="es-CL"/>
        </w:rPr>
        <w:t>,</w:t>
      </w:r>
      <w:r w:rsidR="005D371B">
        <w:rPr>
          <w:b w:val="0"/>
          <w:bCs/>
          <w:lang w:val="es-CL"/>
        </w:rPr>
        <w:t xml:space="preserve"> martin.mendez</w:t>
      </w:r>
      <w:r w:rsidR="005D371B" w:rsidRPr="005D371B">
        <w:rPr>
          <w:b w:val="0"/>
          <w:bCs/>
          <w:lang w:val="es-CL"/>
        </w:rPr>
        <w:t>@</w:t>
      </w:r>
      <w:r w:rsidR="005D371B">
        <w:rPr>
          <w:b w:val="0"/>
          <w:bCs/>
          <w:lang w:val="es-CL"/>
        </w:rPr>
        <w:t>alumnos.uv.cl</w:t>
      </w:r>
    </w:p>
    <w:p w14:paraId="5DAA958A" w14:textId="486A096B" w:rsidR="00A50005" w:rsidRPr="00112D49" w:rsidRDefault="00A50005" w:rsidP="00A50005">
      <w:pPr>
        <w:pStyle w:val="autores"/>
        <w:ind w:right="168"/>
        <w:rPr>
          <w:b w:val="0"/>
          <w:bCs/>
          <w:lang w:val="es-CL"/>
        </w:rPr>
      </w:pPr>
      <w:r>
        <w:rPr>
          <w:b w:val="0"/>
          <w:bCs/>
          <w:lang w:val="es-CL"/>
        </w:rPr>
        <w:t>Benjamín</w:t>
      </w:r>
      <w:r w:rsidRPr="00112D49">
        <w:rPr>
          <w:b w:val="0"/>
          <w:bCs/>
          <w:lang w:val="es-CL"/>
        </w:rPr>
        <w:t xml:space="preserve"> A</w:t>
      </w:r>
      <w:r>
        <w:rPr>
          <w:b w:val="0"/>
          <w:bCs/>
          <w:lang w:val="es-CL"/>
        </w:rPr>
        <w:t>cevedo</w:t>
      </w:r>
      <w:r w:rsidRPr="00112D49">
        <w:rPr>
          <w:b w:val="0"/>
          <w:bCs/>
          <w:lang w:val="es-CL"/>
        </w:rPr>
        <w:t xml:space="preserve"> </w:t>
      </w:r>
      <w:r>
        <w:rPr>
          <w:b w:val="0"/>
          <w:bCs/>
          <w:lang w:val="es-CL"/>
        </w:rPr>
        <w:t>Jorquera</w:t>
      </w:r>
      <w:r w:rsidRPr="00112D49">
        <w:rPr>
          <w:b w:val="0"/>
          <w:bCs/>
          <w:lang w:val="es-CL"/>
        </w:rPr>
        <w:t xml:space="preserve">, </w:t>
      </w:r>
      <w:r w:rsidR="005D371B" w:rsidRPr="005D371B">
        <w:rPr>
          <w:b w:val="0"/>
          <w:bCs/>
          <w:lang w:val="es-CL"/>
        </w:rPr>
        <w:t>Benjamin.</w:t>
      </w:r>
      <w:r w:rsidR="005D371B">
        <w:rPr>
          <w:b w:val="0"/>
          <w:bCs/>
          <w:lang w:val="es-CL"/>
        </w:rPr>
        <w:t>acevedo</w:t>
      </w:r>
      <w:r w:rsidR="005D371B" w:rsidRPr="005D371B">
        <w:rPr>
          <w:b w:val="0"/>
          <w:bCs/>
          <w:lang w:val="es-CL"/>
        </w:rPr>
        <w:t>@</w:t>
      </w:r>
      <w:r w:rsidR="005D371B">
        <w:rPr>
          <w:b w:val="0"/>
          <w:bCs/>
          <w:lang w:val="es-CL"/>
        </w:rPr>
        <w:t>alumnos.uv.cl</w:t>
      </w:r>
    </w:p>
    <w:p w14:paraId="38B51884" w14:textId="77777777" w:rsidR="00A50005" w:rsidRPr="00A50005" w:rsidRDefault="00A50005" w:rsidP="00A50005"/>
    <w:p w14:paraId="6558CD75" w14:textId="77777777" w:rsidR="00130D6E" w:rsidRDefault="00130D6E" w:rsidP="00976312">
      <w:pPr>
        <w:pStyle w:val="Ttulo1"/>
      </w:pPr>
      <w:r w:rsidRPr="007F2582">
        <w:t>Introduc</w:t>
      </w:r>
      <w:r w:rsidR="00B17B1E">
        <w:t>ció</w:t>
      </w:r>
      <w:r w:rsidRPr="007F2582">
        <w:t>n</w:t>
      </w:r>
    </w:p>
    <w:p w14:paraId="6C9D7CB2" w14:textId="058B7BF9" w:rsidR="00A50005" w:rsidRDefault="00A50005" w:rsidP="00A50005"/>
    <w:p w14:paraId="321A2537" w14:textId="73796263" w:rsidR="00DF48B0" w:rsidRDefault="00B00858" w:rsidP="00A430D2">
      <w:r>
        <w:t>En la era moderna las direcciones MAC (Media Access Control) son identificadores únicos asignadas a las redes de un dispositivo</w:t>
      </w:r>
      <w:r w:rsidR="00C46268">
        <w:t xml:space="preserve">, como tarjetas de red, routers, o cualquier equipo conectado a internet. Todas las </w:t>
      </w:r>
      <w:r w:rsidR="00DF48B0">
        <w:t>MAC</w:t>
      </w:r>
      <w:r w:rsidR="00C46268">
        <w:t xml:space="preserve"> incluye</w:t>
      </w:r>
      <w:r w:rsidR="00E91D3A">
        <w:t>n</w:t>
      </w:r>
      <w:r w:rsidR="00C46268">
        <w:t xml:space="preserve"> un identificador llamado OUI </w:t>
      </w:r>
      <w:r w:rsidR="00C46268" w:rsidRPr="00C46268">
        <w:t>(</w:t>
      </w:r>
      <w:r w:rsidR="00C46268" w:rsidRPr="00A430D2">
        <w:t xml:space="preserve">Organizationally Unique Identifier) que será un bloque de direcciones asignadas a un fabricante especifico a </w:t>
      </w:r>
      <w:r w:rsidR="00D87118" w:rsidRPr="00A430D2">
        <w:t>su vez</w:t>
      </w:r>
      <w:r w:rsidR="00C46268" w:rsidRPr="00A430D2">
        <w:t xml:space="preserve"> estas</w:t>
      </w:r>
      <w:r w:rsidR="00A430D2" w:rsidRPr="00A430D2">
        <w:t xml:space="preserve"> </w:t>
      </w:r>
      <w:r w:rsidR="00D87118" w:rsidRPr="00A430D2">
        <w:t>serán</w:t>
      </w:r>
      <w:r w:rsidR="00A430D2" w:rsidRPr="00A430D2">
        <w:t xml:space="preserve"> “OUI is taken from the first 6 hexadecimal digits out of 12 hexadecimal digits [5], or 24 bits out of 48 bits of the device's MAC address.” (Riadi, Fadlil, &amp; Prabowo, 2024, p. 3).</w:t>
      </w:r>
      <w:r w:rsidR="005C3689">
        <w:t xml:space="preserve"> </w:t>
      </w:r>
      <w:r w:rsidR="00DF48B0" w:rsidRPr="00DF48B0">
        <w:t>OUI le permite definir el propósito de su construcción, incluida la gestión de la red y la seguridad. Conociendo al fabricante, podrá conectarse a dispositivos no particionados en la red y aprender a administrar los servicios de red.</w:t>
      </w:r>
    </w:p>
    <w:p w14:paraId="53F68773" w14:textId="1F3D07BC" w:rsidR="009C10A1" w:rsidRDefault="00A430D2" w:rsidP="00A430D2">
      <w:r>
        <w:t xml:space="preserve">Por otra </w:t>
      </w:r>
      <w:r w:rsidR="00392F0A">
        <w:t>parte,</w:t>
      </w:r>
      <w:r w:rsidR="009C10A1">
        <w:t xml:space="preserve"> para obtener los fabricantes de las tarjetas de red se </w:t>
      </w:r>
      <w:r w:rsidR="00392F0A">
        <w:t>utilizará</w:t>
      </w:r>
      <w:r w:rsidR="009C10A1">
        <w:t xml:space="preserve"> una API la cual será “una nueva opción o estilo de uso de los Servicios Web (Web Services, WS), para la creación de servicios”</w:t>
      </w:r>
      <w:r w:rsidR="009C10A1" w:rsidRPr="009C10A1">
        <w:t xml:space="preserve"> </w:t>
      </w:r>
      <w:r w:rsidR="009C10A1">
        <w:t xml:space="preserve">(Arsaute et al., 2018, p. 629). </w:t>
      </w:r>
      <w:r w:rsidR="00E91D3A">
        <w:t>L</w:t>
      </w:r>
      <w:r w:rsidR="009C10A1">
        <w:t>o cual nos permitirá desarrollar una codificación sin tener que implementar toda la lógica desde cero</w:t>
      </w:r>
      <w:r w:rsidR="00392F0A">
        <w:t>.</w:t>
      </w:r>
    </w:p>
    <w:p w14:paraId="16BBAF5E" w14:textId="77777777" w:rsidR="00B32E96" w:rsidRPr="00B32E96" w:rsidRDefault="00FB15BD" w:rsidP="00B32E96">
      <w:pPr>
        <w:rPr>
          <w:lang w:val="es-ES"/>
        </w:rPr>
      </w:pPr>
      <w:r>
        <w:t xml:space="preserve">En un entorno </w:t>
      </w:r>
      <w:r w:rsidRPr="00FB15BD">
        <w:t xml:space="preserve">donde la privacidad y la seguridad son </w:t>
      </w:r>
      <w:r>
        <w:t>clave e</w:t>
      </w:r>
      <w:r w:rsidRPr="00FB15BD">
        <w:t xml:space="preserve"> importantes</w:t>
      </w:r>
      <w:r>
        <w:t xml:space="preserve">, el uso del API es para identificar los fabricantes a través de la dirección MAC esto permitirá que los administradores puedan controlar la red y a la vez protegerlos. </w:t>
      </w:r>
      <w:r w:rsidR="00B32E96" w:rsidRPr="00B32E96">
        <w:rPr>
          <w:lang w:val="es-ES"/>
        </w:rPr>
        <w:t xml:space="preserve">Esto reducirá el riesgo de recibir instrucciones no autorizadas y podrá identificar los dispositivos conectados.  </w:t>
      </w:r>
    </w:p>
    <w:p w14:paraId="6848FE96" w14:textId="3CAAB0F7" w:rsidR="00B32E96" w:rsidRDefault="00B32E96" w:rsidP="00A430D2">
      <w:r w:rsidRPr="00B32E96">
        <w:rPr>
          <w:lang w:val="es-ES"/>
        </w:rPr>
        <w:t>Respecto a lo anterior, se utilizará una API de consulta de dirección MAC para devolver el nombre del fabricante de la dirección en cuestión. Para ello se generará una herramienta de línea de comandos "OUILookup" que será desarrollada en Python.</w:t>
      </w:r>
    </w:p>
    <w:p w14:paraId="71F2572F" w14:textId="7AF6C527" w:rsidR="00850A16" w:rsidRDefault="00850A16" w:rsidP="00A430D2">
      <w:r>
        <w:t xml:space="preserve">Posterior a esto luego de realizar diferentes pruebas con la implementación en el lenguaje planteado se realizarán diferentes discusiones tanto como conclusiones sobre el funcionamiento de las API REST para las consultas en funcionamiento a si como de sus diferentes fabricantes. </w:t>
      </w:r>
    </w:p>
    <w:p w14:paraId="22361F75" w14:textId="77777777" w:rsidR="00B32E96" w:rsidRDefault="00B32E96" w:rsidP="00A430D2"/>
    <w:p w14:paraId="65652870" w14:textId="77777777" w:rsidR="00B32E96" w:rsidRDefault="00B32E96" w:rsidP="00A430D2"/>
    <w:p w14:paraId="2129C373" w14:textId="77777777" w:rsidR="007D1000" w:rsidRDefault="007D1000" w:rsidP="00A430D2"/>
    <w:p w14:paraId="47CF384F" w14:textId="77777777" w:rsidR="00A50005" w:rsidRDefault="00A50005" w:rsidP="00A50005"/>
    <w:p w14:paraId="34E66307" w14:textId="77777777" w:rsidR="00A50005" w:rsidRPr="00A50005" w:rsidRDefault="00A50005" w:rsidP="00A50005"/>
    <w:p w14:paraId="10288975" w14:textId="77777777" w:rsidR="00130D6E" w:rsidRDefault="00EE7469" w:rsidP="00976312">
      <w:pPr>
        <w:pStyle w:val="Ttulo1"/>
      </w:pPr>
      <w:r>
        <w:t>Descripción del problema y diseño de la solución</w:t>
      </w:r>
    </w:p>
    <w:p w14:paraId="1224E37E" w14:textId="77777777" w:rsidR="00850A16" w:rsidRDefault="00850A16" w:rsidP="00850A16"/>
    <w:p w14:paraId="7D744255" w14:textId="744C06A3" w:rsidR="00850A16" w:rsidRDefault="00850A16" w:rsidP="00850A16">
      <w:r w:rsidRPr="00850A16">
        <w:t>El objetivo de esta tarea es desarrollar una herramienta en Python que permita consultar el fabricante de una tarjeta de red mediante su dirección MAC. Para lograr esto, se utilizará una API REST que proporciona información sobre los fabricantes de tarjetas de red basándose en direcciones MAC. El desarrollo de esta herramienta, denominada "OUILookup", se realizará en línea de comandos y deberá ser capaz de funcionar tanto en sistemas operativos Linux como Windows. Además, deberá manejar la entrada de parámetros de forma eficiente a través de la librería getopt, siguiendo los principios de la programación funcional.</w:t>
      </w:r>
    </w:p>
    <w:p w14:paraId="6D86E645" w14:textId="664BE7A8" w:rsidR="00850A16" w:rsidRPr="00FD6AA2" w:rsidRDefault="00850A16" w:rsidP="00FD6AA2">
      <w:pPr>
        <w:pStyle w:val="Prrafodelista"/>
        <w:numPr>
          <w:ilvl w:val="1"/>
          <w:numId w:val="37"/>
        </w:numPr>
        <w:rPr>
          <w:b/>
          <w:bCs/>
        </w:rPr>
      </w:pPr>
      <w:r w:rsidRPr="00FD6AA2">
        <w:rPr>
          <w:b/>
          <w:bCs/>
        </w:rPr>
        <w:t>Requerimientos y especificaciones</w:t>
      </w:r>
    </w:p>
    <w:p w14:paraId="19EB5DF2" w14:textId="756FC7CA" w:rsidR="00FD6AA2" w:rsidRDefault="00FD6AA2" w:rsidP="00FD6AA2">
      <w:pPr>
        <w:suppressAutoHyphens w:val="0"/>
        <w:adjustRightInd/>
        <w:snapToGrid/>
        <w:spacing w:after="0" w:line="240" w:lineRule="auto"/>
        <w:ind w:right="0"/>
        <w:rPr>
          <w:snapToGrid/>
          <w:color w:val="auto"/>
          <w:lang w:eastAsia="es-CL" w:bidi="ar-SA"/>
        </w:rPr>
      </w:pPr>
      <w:r>
        <w:rPr>
          <w:b/>
          <w:bCs/>
          <w:snapToGrid/>
          <w:color w:val="auto"/>
          <w:lang w:eastAsia="es-CL" w:bidi="ar-SA"/>
        </w:rPr>
        <w:t xml:space="preserve">2.1.1 </w:t>
      </w:r>
      <w:r w:rsidRPr="00FD6AA2">
        <w:rPr>
          <w:b/>
          <w:bCs/>
          <w:snapToGrid/>
          <w:color w:val="auto"/>
          <w:lang w:eastAsia="es-CL" w:bidi="ar-SA"/>
        </w:rPr>
        <w:t>Nombre del programa:</w:t>
      </w:r>
      <w:r w:rsidRPr="00FD6AA2">
        <w:rPr>
          <w:snapToGrid/>
          <w:color w:val="auto"/>
          <w:lang w:eastAsia="es-CL" w:bidi="ar-SA"/>
        </w:rPr>
        <w:t xml:space="preserve"> OUILookup.</w:t>
      </w:r>
    </w:p>
    <w:p w14:paraId="3592A3ED" w14:textId="66D4312F" w:rsidR="00FD6AA2" w:rsidRDefault="00FD6AA2" w:rsidP="00FD6AA2">
      <w:pPr>
        <w:rPr>
          <w:snapToGrid/>
          <w:color w:val="auto"/>
          <w:lang w:eastAsia="es-CL" w:bidi="ar-SA"/>
        </w:rPr>
      </w:pPr>
      <w:r>
        <w:rPr>
          <w:b/>
          <w:bCs/>
          <w:snapToGrid/>
          <w:color w:val="auto"/>
          <w:lang w:eastAsia="es-CL" w:bidi="ar-SA"/>
        </w:rPr>
        <w:t xml:space="preserve">2.1.2 </w:t>
      </w:r>
      <w:r w:rsidRPr="00FD6AA2">
        <w:rPr>
          <w:b/>
          <w:bCs/>
          <w:snapToGrid/>
          <w:color w:val="auto"/>
          <w:lang w:eastAsia="es-CL" w:bidi="ar-SA"/>
        </w:rPr>
        <w:t>Lenguaje de programación:</w:t>
      </w:r>
      <w:r w:rsidRPr="00FD6AA2">
        <w:rPr>
          <w:snapToGrid/>
          <w:color w:val="auto"/>
          <w:lang w:eastAsia="es-CL" w:bidi="ar-SA"/>
        </w:rPr>
        <w:t xml:space="preserve"> Python</w:t>
      </w:r>
      <w:r>
        <w:rPr>
          <w:snapToGrid/>
          <w:color w:val="auto"/>
          <w:lang w:eastAsia="es-CL" w:bidi="ar-SA"/>
        </w:rPr>
        <w:t>.</w:t>
      </w:r>
    </w:p>
    <w:p w14:paraId="18C7C7D4" w14:textId="19ADC1E8" w:rsidR="00FD6AA2" w:rsidRDefault="00FD6AA2" w:rsidP="00FD6AA2">
      <w:pPr>
        <w:rPr>
          <w:b/>
          <w:bCs/>
          <w:snapToGrid/>
          <w:color w:val="auto"/>
          <w:lang w:eastAsia="es-CL" w:bidi="ar-SA"/>
        </w:rPr>
      </w:pPr>
      <w:r w:rsidRPr="00FD6AA2">
        <w:rPr>
          <w:b/>
          <w:bCs/>
          <w:snapToGrid/>
          <w:color w:val="auto"/>
          <w:lang w:eastAsia="es-CL" w:bidi="ar-SA"/>
        </w:rPr>
        <w:t>2.1.3</w:t>
      </w:r>
      <w:r>
        <w:rPr>
          <w:b/>
          <w:bCs/>
          <w:snapToGrid/>
          <w:color w:val="auto"/>
          <w:lang w:eastAsia="es-CL" w:bidi="ar-SA"/>
        </w:rPr>
        <w:t xml:space="preserve"> Parámetros de entrada:</w:t>
      </w:r>
    </w:p>
    <w:p w14:paraId="012875A5" w14:textId="6FE338B2" w:rsidR="00FD6AA2" w:rsidRPr="00FD6AA2" w:rsidRDefault="00FD6AA2" w:rsidP="00FD6AA2">
      <w:pPr>
        <w:pStyle w:val="Prrafodelista"/>
        <w:numPr>
          <w:ilvl w:val="0"/>
          <w:numId w:val="38"/>
        </w:numPr>
        <w:rPr>
          <w:b/>
          <w:bCs/>
          <w:snapToGrid/>
          <w:color w:val="auto"/>
          <w:lang w:eastAsia="es-CL" w:bidi="ar-SA"/>
        </w:rPr>
      </w:pPr>
      <w:r w:rsidRPr="00FD6AA2">
        <w:rPr>
          <w:snapToGrid/>
          <w:color w:val="auto"/>
          <w:lang w:eastAsia="es-CL" w:bidi="ar-SA"/>
        </w:rPr>
        <w:t>Parametro1:</w:t>
      </w:r>
      <w:r>
        <w:rPr>
          <w:b/>
          <w:bCs/>
          <w:snapToGrid/>
          <w:color w:val="auto"/>
          <w:lang w:eastAsia="es-CL" w:bidi="ar-SA"/>
        </w:rPr>
        <w:t xml:space="preserve"> </w:t>
      </w:r>
      <w:r>
        <w:rPr>
          <w:snapToGrid/>
          <w:color w:val="auto"/>
          <w:lang w:eastAsia="es-CL" w:bidi="ar-SA"/>
        </w:rPr>
        <w:t>--mac</w:t>
      </w:r>
    </w:p>
    <w:p w14:paraId="3D4ED0DD" w14:textId="3D178CCE" w:rsidR="00FD6AA2" w:rsidRDefault="00FD6AA2" w:rsidP="00FD6AA2">
      <w:pPr>
        <w:pStyle w:val="Prrafodelista"/>
        <w:numPr>
          <w:ilvl w:val="0"/>
          <w:numId w:val="38"/>
        </w:numPr>
        <w:rPr>
          <w:b/>
          <w:bCs/>
          <w:snapToGrid/>
          <w:color w:val="auto"/>
          <w:lang w:eastAsia="es-CL" w:bidi="ar-SA"/>
        </w:rPr>
      </w:pPr>
      <w:r w:rsidRPr="00FD6AA2">
        <w:rPr>
          <w:snapToGrid/>
          <w:color w:val="auto"/>
          <w:lang w:eastAsia="es-CL" w:bidi="ar-SA"/>
        </w:rPr>
        <w:t>Parametro2.</w:t>
      </w:r>
      <w:r>
        <w:rPr>
          <w:b/>
          <w:bCs/>
          <w:snapToGrid/>
          <w:color w:val="auto"/>
          <w:lang w:eastAsia="es-CL" w:bidi="ar-SA"/>
        </w:rPr>
        <w:t xml:space="preserve"> </w:t>
      </w:r>
      <w:r w:rsidRPr="00FD6AA2">
        <w:rPr>
          <w:snapToGrid/>
          <w:color w:val="auto"/>
          <w:lang w:eastAsia="es-CL" w:bidi="ar-SA"/>
        </w:rPr>
        <w:t>–arp</w:t>
      </w:r>
    </w:p>
    <w:p w14:paraId="7146798C" w14:textId="20B1625F" w:rsidR="00FD6AA2" w:rsidRPr="00FD6AA2" w:rsidRDefault="00FD6AA2" w:rsidP="00FD6AA2">
      <w:pPr>
        <w:pStyle w:val="Prrafodelista"/>
        <w:numPr>
          <w:ilvl w:val="0"/>
          <w:numId w:val="38"/>
        </w:numPr>
        <w:rPr>
          <w:b/>
          <w:bCs/>
          <w:snapToGrid/>
          <w:color w:val="auto"/>
          <w:lang w:eastAsia="es-CL" w:bidi="ar-SA"/>
        </w:rPr>
      </w:pPr>
      <w:r w:rsidRPr="00FD6AA2">
        <w:rPr>
          <w:snapToGrid/>
          <w:color w:val="auto"/>
          <w:lang w:eastAsia="es-CL" w:bidi="ar-SA"/>
        </w:rPr>
        <w:t>Parametro3</w:t>
      </w:r>
      <w:r>
        <w:rPr>
          <w:snapToGrid/>
          <w:color w:val="auto"/>
          <w:lang w:eastAsia="es-CL" w:bidi="ar-SA"/>
        </w:rPr>
        <w:t>.</w:t>
      </w:r>
      <w:r>
        <w:rPr>
          <w:b/>
          <w:bCs/>
          <w:snapToGrid/>
          <w:color w:val="auto"/>
          <w:lang w:eastAsia="es-CL" w:bidi="ar-SA"/>
        </w:rPr>
        <w:t xml:space="preserve"> </w:t>
      </w:r>
      <w:r>
        <w:rPr>
          <w:snapToGrid/>
          <w:color w:val="auto"/>
          <w:lang w:eastAsia="es-CL" w:bidi="ar-SA"/>
        </w:rPr>
        <w:t>–</w:t>
      </w:r>
      <w:r w:rsidRPr="00FD6AA2">
        <w:rPr>
          <w:snapToGrid/>
          <w:color w:val="auto"/>
          <w:lang w:eastAsia="es-CL" w:bidi="ar-SA"/>
        </w:rPr>
        <w:t>help</w:t>
      </w:r>
    </w:p>
    <w:p w14:paraId="745635E6" w14:textId="09D44A57" w:rsidR="00FD6AA2" w:rsidRDefault="00FD6AA2" w:rsidP="00FD6AA2">
      <w:pPr>
        <w:rPr>
          <w:snapToGrid/>
          <w:color w:val="auto"/>
          <w:lang w:eastAsia="es-CL" w:bidi="ar-SA"/>
        </w:rPr>
      </w:pPr>
      <w:r w:rsidRPr="00FD6AA2">
        <w:rPr>
          <w:snapToGrid/>
          <w:color w:val="auto"/>
          <w:lang w:eastAsia="es-CL" w:bidi="ar-SA"/>
        </w:rPr>
        <w:t>2.1.4</w:t>
      </w:r>
      <w:r w:rsidRPr="00FD6AA2">
        <w:rPr>
          <w:b/>
          <w:bCs/>
          <w:snapToGrid/>
          <w:color w:val="auto"/>
          <w:lang w:eastAsia="es-CL" w:bidi="ar-SA"/>
        </w:rPr>
        <w:t xml:space="preserve"> Fuente de datos</w:t>
      </w:r>
      <w:r w:rsidRPr="00FD6AA2">
        <w:rPr>
          <w:snapToGrid/>
          <w:color w:val="auto"/>
          <w:lang w:eastAsia="es-CL" w:bidi="ar-SA"/>
        </w:rPr>
        <w:t xml:space="preserve">: El programa deberá hacer uso de una API REST pública, como la disponible en </w:t>
      </w:r>
      <w:hyperlink r:id="rId8" w:tgtFrame="_new" w:history="1">
        <w:r w:rsidRPr="00FD6AA2">
          <w:rPr>
            <w:rStyle w:val="Hipervnculo"/>
            <w:snapToGrid/>
            <w:lang w:eastAsia="es-CL" w:bidi="ar-SA"/>
          </w:rPr>
          <w:t>maclookup</w:t>
        </w:r>
        <w:r w:rsidRPr="00FD6AA2">
          <w:rPr>
            <w:rStyle w:val="Hipervnculo"/>
            <w:snapToGrid/>
            <w:lang w:eastAsia="es-CL" w:bidi="ar-SA"/>
          </w:rPr>
          <w:t>.</w:t>
        </w:r>
        <w:r w:rsidRPr="00FD6AA2">
          <w:rPr>
            <w:rStyle w:val="Hipervnculo"/>
            <w:snapToGrid/>
            <w:lang w:eastAsia="es-CL" w:bidi="ar-SA"/>
          </w:rPr>
          <w:t>app</w:t>
        </w:r>
      </w:hyperlink>
      <w:r w:rsidRPr="00FD6AA2">
        <w:rPr>
          <w:snapToGrid/>
          <w:color w:val="auto"/>
          <w:lang w:eastAsia="es-CL" w:bidi="ar-SA"/>
        </w:rPr>
        <w:t>, para obtener la información del fabricante asociado a una dirección MAC.</w:t>
      </w:r>
    </w:p>
    <w:p w14:paraId="70CCF782" w14:textId="286205EC" w:rsidR="00FD6AA2" w:rsidRDefault="00FD6AA2" w:rsidP="00FD6AA2">
      <w:pPr>
        <w:rPr>
          <w:snapToGrid/>
          <w:color w:val="auto"/>
          <w:lang w:eastAsia="es-CL" w:bidi="ar-SA"/>
        </w:rPr>
      </w:pPr>
      <w:r>
        <w:rPr>
          <w:snapToGrid/>
          <w:color w:val="auto"/>
          <w:lang w:eastAsia="es-CL" w:bidi="ar-SA"/>
        </w:rPr>
        <w:t>2.1.5 Respuesta del programa:</w:t>
      </w:r>
    </w:p>
    <w:p w14:paraId="606639E4" w14:textId="3C614640" w:rsidR="00FD6AA2" w:rsidRPr="00FD6AA2" w:rsidRDefault="00FD6AA2" w:rsidP="00FD6AA2">
      <w:pPr>
        <w:pStyle w:val="Prrafodelista"/>
        <w:numPr>
          <w:ilvl w:val="0"/>
          <w:numId w:val="38"/>
        </w:numPr>
        <w:suppressAutoHyphens w:val="0"/>
        <w:adjustRightInd/>
        <w:snapToGrid/>
        <w:spacing w:after="0" w:line="240" w:lineRule="auto"/>
        <w:ind w:right="0"/>
        <w:jc w:val="left"/>
        <w:rPr>
          <w:snapToGrid/>
          <w:color w:val="auto"/>
          <w:lang w:eastAsia="es-CL" w:bidi="ar-SA"/>
        </w:rPr>
      </w:pPr>
      <w:r w:rsidRPr="00FD6AA2">
        <w:rPr>
          <w:snapToGrid/>
          <w:color w:val="auto"/>
          <w:lang w:eastAsia="es-CL" w:bidi="ar-SA"/>
        </w:rPr>
        <w:t>Si la dirección MAC consultada está registrada en la base de datos, deberá devolver el nombre del fabricante y el tiempo de respuesta.</w:t>
      </w:r>
    </w:p>
    <w:p w14:paraId="4CC7C50F" w14:textId="44691F8B" w:rsidR="00FD6AA2" w:rsidRPr="00FD6AA2" w:rsidRDefault="00FD6AA2" w:rsidP="00FD6AA2">
      <w:pPr>
        <w:pStyle w:val="Prrafodelista"/>
        <w:numPr>
          <w:ilvl w:val="0"/>
          <w:numId w:val="38"/>
        </w:numPr>
        <w:suppressAutoHyphens w:val="0"/>
        <w:adjustRightInd/>
        <w:snapToGrid/>
        <w:spacing w:after="0" w:line="240" w:lineRule="auto"/>
        <w:ind w:right="0"/>
        <w:jc w:val="left"/>
        <w:rPr>
          <w:snapToGrid/>
          <w:color w:val="auto"/>
          <w:lang w:eastAsia="es-CL" w:bidi="ar-SA"/>
        </w:rPr>
      </w:pPr>
      <w:r w:rsidRPr="00FD6AA2">
        <w:rPr>
          <w:snapToGrid/>
          <w:color w:val="auto"/>
          <w:lang w:eastAsia="es-CL" w:bidi="ar-SA"/>
        </w:rPr>
        <w:t>Si la dirección MAC no está registrada, deberá indicar que no se encontró.</w:t>
      </w:r>
    </w:p>
    <w:p w14:paraId="6C8CB9B7" w14:textId="6BA2A994" w:rsidR="00FD6AA2" w:rsidRPr="00FD6AA2" w:rsidRDefault="00FD6AA2" w:rsidP="00FD6AA2">
      <w:pPr>
        <w:pStyle w:val="Prrafodelista"/>
        <w:numPr>
          <w:ilvl w:val="0"/>
          <w:numId w:val="38"/>
        </w:numPr>
        <w:rPr>
          <w:snapToGrid/>
          <w:color w:val="auto"/>
          <w:lang w:eastAsia="es-CL" w:bidi="ar-SA"/>
        </w:rPr>
      </w:pPr>
      <w:r w:rsidRPr="00FD6AA2">
        <w:rPr>
          <w:snapToGrid/>
          <w:color w:val="auto"/>
          <w:lang w:eastAsia="es-CL" w:bidi="ar-SA"/>
        </w:rPr>
        <w:t xml:space="preserve">En el caso de usar la opción </w:t>
      </w:r>
      <w:r w:rsidRPr="00FD6AA2">
        <w:rPr>
          <w:rFonts w:cs="Courier New"/>
          <w:snapToGrid/>
          <w:color w:val="auto"/>
          <w:lang w:eastAsia="es-CL" w:bidi="ar-SA"/>
        </w:rPr>
        <w:t>--arp</w:t>
      </w:r>
      <w:r w:rsidRPr="00FD6AA2">
        <w:rPr>
          <w:snapToGrid/>
          <w:color w:val="auto"/>
          <w:lang w:eastAsia="es-CL" w:bidi="ar-SA"/>
        </w:rPr>
        <w:t>, deberá listar las direcciones MAC presentes en la tabla ARP junto con sus fabricantes.</w:t>
      </w:r>
    </w:p>
    <w:p w14:paraId="7F10D8E1" w14:textId="677F560A" w:rsidR="00FD6AA2" w:rsidRDefault="00FD6AA2" w:rsidP="00FD6AA2">
      <w:pPr>
        <w:suppressAutoHyphens w:val="0"/>
        <w:adjustRightInd/>
        <w:snapToGrid/>
        <w:spacing w:after="0" w:line="240" w:lineRule="auto"/>
        <w:ind w:right="0"/>
        <w:rPr>
          <w:snapToGrid/>
          <w:color w:val="auto"/>
          <w:lang w:eastAsia="es-CL" w:bidi="ar-SA"/>
        </w:rPr>
      </w:pPr>
    </w:p>
    <w:p w14:paraId="2A18DA15" w14:textId="126585B5" w:rsidR="00FD6AA2" w:rsidRDefault="00FD6AA2" w:rsidP="00FD6AA2">
      <w:pPr>
        <w:suppressAutoHyphens w:val="0"/>
        <w:adjustRightInd/>
        <w:snapToGrid/>
        <w:spacing w:after="0" w:line="240" w:lineRule="auto"/>
        <w:ind w:right="0"/>
        <w:rPr>
          <w:snapToGrid/>
          <w:color w:val="auto"/>
          <w:lang w:eastAsia="es-CL" w:bidi="ar-SA"/>
        </w:rPr>
      </w:pPr>
    </w:p>
    <w:p w14:paraId="5A9CCD04" w14:textId="45B268B1" w:rsidR="00FD6AA2" w:rsidRDefault="00FD6AA2" w:rsidP="00FD6AA2">
      <w:pPr>
        <w:suppressAutoHyphens w:val="0"/>
        <w:adjustRightInd/>
        <w:snapToGrid/>
        <w:spacing w:after="0" w:line="240" w:lineRule="auto"/>
        <w:ind w:right="0"/>
        <w:rPr>
          <w:snapToGrid/>
          <w:color w:val="auto"/>
          <w:lang w:eastAsia="es-CL" w:bidi="ar-SA"/>
        </w:rPr>
      </w:pPr>
    </w:p>
    <w:p w14:paraId="4CC1858B" w14:textId="732785F5" w:rsidR="00FD6AA2" w:rsidRDefault="00FD6AA2" w:rsidP="00FD6AA2">
      <w:pPr>
        <w:suppressAutoHyphens w:val="0"/>
        <w:adjustRightInd/>
        <w:snapToGrid/>
        <w:spacing w:after="0" w:line="240" w:lineRule="auto"/>
        <w:ind w:right="0"/>
        <w:rPr>
          <w:snapToGrid/>
          <w:color w:val="auto"/>
          <w:lang w:eastAsia="es-CL" w:bidi="ar-SA"/>
        </w:rPr>
      </w:pPr>
    </w:p>
    <w:p w14:paraId="53F8FBAA" w14:textId="0ADCD564" w:rsidR="00FD6AA2" w:rsidRDefault="00FD6AA2" w:rsidP="00FD6AA2">
      <w:pPr>
        <w:suppressAutoHyphens w:val="0"/>
        <w:adjustRightInd/>
        <w:snapToGrid/>
        <w:spacing w:after="0" w:line="240" w:lineRule="auto"/>
        <w:ind w:right="0"/>
        <w:rPr>
          <w:snapToGrid/>
          <w:color w:val="auto"/>
          <w:lang w:eastAsia="es-CL" w:bidi="ar-SA"/>
        </w:rPr>
      </w:pPr>
    </w:p>
    <w:p w14:paraId="2DC65267" w14:textId="77777777" w:rsidR="00FD6AA2" w:rsidRDefault="00FD6AA2" w:rsidP="00FD6AA2">
      <w:pPr>
        <w:suppressAutoHyphens w:val="0"/>
        <w:adjustRightInd/>
        <w:snapToGrid/>
        <w:spacing w:after="0" w:line="240" w:lineRule="auto"/>
        <w:ind w:right="0"/>
        <w:rPr>
          <w:snapToGrid/>
          <w:color w:val="auto"/>
          <w:lang w:eastAsia="es-CL" w:bidi="ar-SA"/>
        </w:rPr>
      </w:pPr>
    </w:p>
    <w:p w14:paraId="2C65EB56" w14:textId="77777777" w:rsidR="00FD6AA2" w:rsidRDefault="00FD6AA2" w:rsidP="00FD6AA2">
      <w:pPr>
        <w:suppressAutoHyphens w:val="0"/>
        <w:adjustRightInd/>
        <w:snapToGrid/>
        <w:spacing w:after="0" w:line="240" w:lineRule="auto"/>
        <w:ind w:right="0"/>
        <w:rPr>
          <w:snapToGrid/>
          <w:color w:val="auto"/>
          <w:lang w:eastAsia="es-CL" w:bidi="ar-SA"/>
        </w:rPr>
      </w:pPr>
    </w:p>
    <w:p w14:paraId="33A612B1" w14:textId="77777777" w:rsidR="00FD6AA2" w:rsidRDefault="00FD6AA2" w:rsidP="00FD6AA2">
      <w:pPr>
        <w:suppressAutoHyphens w:val="0"/>
        <w:adjustRightInd/>
        <w:snapToGrid/>
        <w:spacing w:after="0" w:line="240" w:lineRule="auto"/>
        <w:ind w:right="0"/>
        <w:rPr>
          <w:snapToGrid/>
          <w:color w:val="auto"/>
          <w:lang w:eastAsia="es-CL" w:bidi="ar-SA"/>
        </w:rPr>
      </w:pPr>
    </w:p>
    <w:p w14:paraId="65FDE7E1" w14:textId="4CB336F4" w:rsidR="00FD6AA2" w:rsidRDefault="00FD6AA2" w:rsidP="00FD6AA2">
      <w:pPr>
        <w:suppressAutoHyphens w:val="0"/>
        <w:adjustRightInd/>
        <w:snapToGrid/>
        <w:spacing w:after="0" w:line="240" w:lineRule="auto"/>
        <w:ind w:right="0"/>
        <w:rPr>
          <w:snapToGrid/>
          <w:color w:val="auto"/>
          <w:lang w:eastAsia="es-CL" w:bidi="ar-SA"/>
        </w:rPr>
      </w:pPr>
    </w:p>
    <w:p w14:paraId="48AC4694" w14:textId="77777777" w:rsidR="00FD6AA2" w:rsidRDefault="00FD6AA2" w:rsidP="00FD6AA2">
      <w:pPr>
        <w:suppressAutoHyphens w:val="0"/>
        <w:adjustRightInd/>
        <w:snapToGrid/>
        <w:spacing w:after="0" w:line="240" w:lineRule="auto"/>
        <w:ind w:right="0"/>
        <w:rPr>
          <w:snapToGrid/>
          <w:color w:val="auto"/>
          <w:lang w:eastAsia="es-CL" w:bidi="ar-SA"/>
        </w:rPr>
      </w:pPr>
    </w:p>
    <w:p w14:paraId="30B894A2" w14:textId="77777777" w:rsidR="00FD6AA2" w:rsidRDefault="00FD6AA2" w:rsidP="00FD6AA2">
      <w:pPr>
        <w:suppressAutoHyphens w:val="0"/>
        <w:adjustRightInd/>
        <w:snapToGrid/>
        <w:spacing w:after="0" w:line="240" w:lineRule="auto"/>
        <w:ind w:right="0"/>
        <w:rPr>
          <w:snapToGrid/>
          <w:color w:val="auto"/>
          <w:lang w:eastAsia="es-CL" w:bidi="ar-SA"/>
        </w:rPr>
      </w:pPr>
    </w:p>
    <w:p w14:paraId="7B774724" w14:textId="50E410AC" w:rsidR="00001E86" w:rsidRPr="00001E86" w:rsidRDefault="00FD6AA2" w:rsidP="00001E86">
      <w:pPr>
        <w:pStyle w:val="Prrafodelista"/>
        <w:numPr>
          <w:ilvl w:val="1"/>
          <w:numId w:val="37"/>
        </w:numPr>
        <w:suppressAutoHyphens w:val="0"/>
        <w:adjustRightInd/>
        <w:snapToGrid/>
        <w:spacing w:after="0" w:line="240" w:lineRule="auto"/>
        <w:ind w:right="0"/>
        <w:rPr>
          <w:snapToGrid/>
          <w:color w:val="auto"/>
          <w:lang w:eastAsia="es-CL" w:bidi="ar-SA"/>
        </w:rPr>
      </w:pPr>
      <w:r w:rsidRPr="00FD6AA2">
        <w:rPr>
          <w:snapToGrid/>
          <w:color w:val="auto"/>
          <w:lang w:eastAsia="es-CL" w:bidi="ar-SA"/>
        </w:rPr>
        <w:t xml:space="preserve">Diseño de la </w:t>
      </w:r>
      <w:r>
        <w:rPr>
          <w:snapToGrid/>
          <w:color w:val="auto"/>
          <w:lang w:eastAsia="es-CL" w:bidi="ar-SA"/>
        </w:rPr>
        <w:t>solución</w:t>
      </w:r>
    </w:p>
    <w:p w14:paraId="0C10C696" w14:textId="77777777" w:rsidR="00001E86" w:rsidRPr="00001E86" w:rsidRDefault="00001E86" w:rsidP="00001E86">
      <w:pPr>
        <w:suppressAutoHyphens w:val="0"/>
        <w:adjustRightInd/>
        <w:snapToGrid/>
        <w:spacing w:after="0" w:line="240" w:lineRule="auto"/>
        <w:ind w:right="0"/>
        <w:rPr>
          <w:snapToGrid/>
          <w:color w:val="auto"/>
          <w:lang w:eastAsia="es-CL" w:bidi="ar-SA"/>
        </w:rPr>
      </w:pPr>
    </w:p>
    <w:p w14:paraId="1BEBE5A8" w14:textId="7A22EC36" w:rsidR="00FD6AA2" w:rsidRPr="00FD6AA2" w:rsidRDefault="00CA5433" w:rsidP="00FD6AA2">
      <w:pPr>
        <w:suppressAutoHyphens w:val="0"/>
        <w:adjustRightInd/>
        <w:snapToGrid/>
        <w:spacing w:after="0" w:line="240" w:lineRule="auto"/>
        <w:ind w:right="0"/>
        <w:rPr>
          <w:snapToGrid/>
          <w:color w:val="auto"/>
          <w:lang w:eastAsia="es-CL" w:bidi="ar-SA"/>
        </w:rPr>
      </w:pPr>
      <w:r w:rsidRPr="00CA5433">
        <w:rPr>
          <w:noProof/>
          <w:snapToGrid/>
        </w:rPr>
        <w:t xml:space="preserve">  </w:t>
      </w:r>
    </w:p>
    <w:p w14:paraId="2AA84AC9" w14:textId="7A25FE21" w:rsidR="00FD6AA2" w:rsidRPr="00FD6AA2" w:rsidRDefault="00CA5433" w:rsidP="00FD6AA2">
      <w:pPr>
        <w:suppressAutoHyphens w:val="0"/>
        <w:adjustRightInd/>
        <w:snapToGrid/>
        <w:spacing w:after="0" w:line="240" w:lineRule="auto"/>
        <w:ind w:right="0"/>
        <w:rPr>
          <w:snapToGrid/>
          <w:color w:val="auto"/>
          <w:lang w:eastAsia="es-CL" w:bidi="ar-SA"/>
        </w:rPr>
      </w:pPr>
      <w:r w:rsidRPr="00CA5433">
        <w:rPr>
          <w:snapToGrid/>
          <w:color w:val="auto"/>
          <w:lang w:eastAsia="es-CL" w:bidi="ar-SA"/>
        </w:rPr>
        <w:drawing>
          <wp:anchor distT="0" distB="0" distL="114300" distR="114300" simplePos="0" relativeHeight="251706368" behindDoc="0" locked="0" layoutInCell="1" allowOverlap="1" wp14:anchorId="638CBE91" wp14:editId="10E8213D">
            <wp:simplePos x="0" y="0"/>
            <wp:positionH relativeFrom="margin">
              <wp:align>left</wp:align>
            </wp:positionH>
            <wp:positionV relativeFrom="paragraph">
              <wp:posOffset>287020</wp:posOffset>
            </wp:positionV>
            <wp:extent cx="4609465" cy="5008880"/>
            <wp:effectExtent l="0" t="0" r="635" b="1270"/>
            <wp:wrapSquare wrapText="bothSides"/>
            <wp:docPr id="7195471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4716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09465" cy="5008880"/>
                    </a:xfrm>
                    <a:prstGeom prst="rect">
                      <a:avLst/>
                    </a:prstGeom>
                  </pic:spPr>
                </pic:pic>
              </a:graphicData>
            </a:graphic>
            <wp14:sizeRelH relativeFrom="page">
              <wp14:pctWidth>0</wp14:pctWidth>
            </wp14:sizeRelH>
            <wp14:sizeRelV relativeFrom="page">
              <wp14:pctHeight>0</wp14:pctHeight>
            </wp14:sizeRelV>
          </wp:anchor>
        </w:drawing>
      </w:r>
    </w:p>
    <w:p w14:paraId="578DBCFB" w14:textId="055B1B50" w:rsidR="00850A16" w:rsidRDefault="00850A16" w:rsidP="00850A16"/>
    <w:p w14:paraId="2004D026" w14:textId="2A0271C9" w:rsidR="00850A16" w:rsidRDefault="00850A16" w:rsidP="00850A16"/>
    <w:p w14:paraId="0D7798B1" w14:textId="576DD04A" w:rsidR="00850A16" w:rsidRDefault="00850A16" w:rsidP="00850A16"/>
    <w:p w14:paraId="142F0C3D" w14:textId="66EEAACD" w:rsidR="00850A16" w:rsidRDefault="00850A16" w:rsidP="00850A16"/>
    <w:p w14:paraId="3B8DE613" w14:textId="6D354D64" w:rsidR="00850A16" w:rsidRDefault="00850A16" w:rsidP="00850A16"/>
    <w:p w14:paraId="60FCA7AA" w14:textId="045DD3F4" w:rsidR="00850A16" w:rsidRDefault="00850A16" w:rsidP="00850A16"/>
    <w:p w14:paraId="6F56C1E4" w14:textId="5D501AD3" w:rsidR="00850A16" w:rsidRDefault="00850A16" w:rsidP="00850A16"/>
    <w:p w14:paraId="6D8CE1EF" w14:textId="6D64DAB5" w:rsidR="00850A16" w:rsidRDefault="00850A16" w:rsidP="00850A16"/>
    <w:p w14:paraId="1C421A0E" w14:textId="77777777" w:rsidR="00850A16" w:rsidRDefault="00850A16" w:rsidP="00850A16"/>
    <w:p w14:paraId="07F9686C" w14:textId="77777777" w:rsidR="00850A16" w:rsidRDefault="00850A16" w:rsidP="00850A16"/>
    <w:p w14:paraId="3D5F1C2D" w14:textId="2E0B1E3B" w:rsidR="00850A16" w:rsidRDefault="00850A16" w:rsidP="00850A16"/>
    <w:p w14:paraId="21977F97" w14:textId="09DD25D1" w:rsidR="00850A16" w:rsidRDefault="00850A16" w:rsidP="00850A16"/>
    <w:p w14:paraId="32A08113" w14:textId="77777777" w:rsidR="00850A16" w:rsidRDefault="00850A16" w:rsidP="00850A16"/>
    <w:p w14:paraId="3EE507BA" w14:textId="77777777" w:rsidR="00850A16" w:rsidRDefault="00850A16" w:rsidP="00850A16"/>
    <w:p w14:paraId="34C8A86A" w14:textId="77777777" w:rsidR="00850A16" w:rsidRDefault="00850A16" w:rsidP="00850A16"/>
    <w:p w14:paraId="22F87F2F" w14:textId="77777777" w:rsidR="00850A16" w:rsidRDefault="00850A16" w:rsidP="00850A16"/>
    <w:p w14:paraId="0C916230" w14:textId="77777777" w:rsidR="00850A16" w:rsidRDefault="00850A16" w:rsidP="00850A16"/>
    <w:p w14:paraId="3A3700D9" w14:textId="77777777" w:rsidR="00850A16" w:rsidRDefault="00850A16" w:rsidP="00850A16"/>
    <w:p w14:paraId="063504A0" w14:textId="77777777" w:rsidR="00850A16" w:rsidRDefault="00850A16" w:rsidP="00850A16"/>
    <w:p w14:paraId="6AC9CAD2" w14:textId="77777777" w:rsidR="00850A16" w:rsidRDefault="00850A16" w:rsidP="00850A16"/>
    <w:p w14:paraId="1830D8FF" w14:textId="77777777" w:rsidR="00850A16" w:rsidRDefault="00850A16" w:rsidP="00850A16"/>
    <w:p w14:paraId="40ADA940" w14:textId="28CCBADF" w:rsidR="00850A16" w:rsidRDefault="00CA5433" w:rsidP="00850A16">
      <w:r>
        <w:rPr>
          <w:noProof/>
        </w:rPr>
        <mc:AlternateContent>
          <mc:Choice Requires="wps">
            <w:drawing>
              <wp:anchor distT="0" distB="0" distL="114300" distR="114300" simplePos="0" relativeHeight="251660288" behindDoc="0" locked="0" layoutInCell="1" allowOverlap="1" wp14:anchorId="2C35E6DC" wp14:editId="5129BC2D">
                <wp:simplePos x="0" y="0"/>
                <wp:positionH relativeFrom="margin">
                  <wp:align>right</wp:align>
                </wp:positionH>
                <wp:positionV relativeFrom="paragraph">
                  <wp:posOffset>47708</wp:posOffset>
                </wp:positionV>
                <wp:extent cx="6200775" cy="635"/>
                <wp:effectExtent l="0" t="0" r="9525" b="5715"/>
                <wp:wrapNone/>
                <wp:docPr id="228274498" name="Cuadro de texto 1"/>
                <wp:cNvGraphicFramePr/>
                <a:graphic xmlns:a="http://schemas.openxmlformats.org/drawingml/2006/main">
                  <a:graphicData uri="http://schemas.microsoft.com/office/word/2010/wordprocessingShape">
                    <wps:wsp>
                      <wps:cNvSpPr txBox="1"/>
                      <wps:spPr>
                        <a:xfrm>
                          <a:off x="0" y="0"/>
                          <a:ext cx="6200775" cy="635"/>
                        </a:xfrm>
                        <a:prstGeom prst="rect">
                          <a:avLst/>
                        </a:prstGeom>
                        <a:noFill/>
                        <a:ln>
                          <a:noFill/>
                        </a:ln>
                      </wps:spPr>
                      <wps:txbx>
                        <w:txbxContent>
                          <w:p w14:paraId="3F33AFA4" w14:textId="514DCFE1" w:rsidR="00001E86" w:rsidRPr="00001E86" w:rsidRDefault="00001E86" w:rsidP="00001E86">
                            <w:pPr>
                              <w:pStyle w:val="Descripcin"/>
                              <w:shd w:val="clear" w:color="auto" w:fill="FFFFFF" w:themeFill="background1"/>
                              <w:rPr>
                                <w:rFonts w:cs="Times New Roman"/>
                                <w:noProof/>
                                <w:lang w:val="es-CL"/>
                              </w:rPr>
                            </w:pPr>
                            <w:r w:rsidRPr="00001E86">
                              <w:rPr>
                                <w:lang w:val="es-CL"/>
                              </w:rPr>
                              <w:t xml:space="preserve">Ilustración </w:t>
                            </w:r>
                            <w:r>
                              <w:fldChar w:fldCharType="begin"/>
                            </w:r>
                            <w:r w:rsidRPr="00001E86">
                              <w:rPr>
                                <w:lang w:val="es-CL"/>
                              </w:rPr>
                              <w:instrText xml:space="preserve"> SEQ Ilustración \* ARABIC </w:instrText>
                            </w:r>
                            <w:r>
                              <w:fldChar w:fldCharType="separate"/>
                            </w:r>
                            <w:r w:rsidR="009F789C">
                              <w:rPr>
                                <w:noProof/>
                                <w:lang w:val="es-CL"/>
                              </w:rPr>
                              <w:t>1</w:t>
                            </w:r>
                            <w:r>
                              <w:fldChar w:fldCharType="end"/>
                            </w:r>
                            <w:r w:rsidRPr="00001E86">
                              <w:rPr>
                                <w:lang w:val="es-CL"/>
                              </w:rPr>
                              <w:t xml:space="preserve">. Diseño de la </w:t>
                            </w:r>
                            <w:r w:rsidR="00D87118" w:rsidRPr="00001E86">
                              <w:rPr>
                                <w:lang w:val="es-CL"/>
                              </w:rPr>
                              <w:t>solución</w:t>
                            </w:r>
                            <w:r w:rsidRPr="00001E86">
                              <w:rPr>
                                <w:lang w:val="es-CL"/>
                              </w:rPr>
                              <w:t xml:space="preserve"> b</w:t>
                            </w:r>
                            <w:r>
                              <w:rPr>
                                <w:lang w:val="es-CL"/>
                              </w:rPr>
                              <w:t xml:space="preserve">asado en la </w:t>
                            </w:r>
                            <w:r w:rsidR="00D87118">
                              <w:rPr>
                                <w:lang w:val="es-CL"/>
                              </w:rPr>
                              <w:t>problemática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35E6DC" id="_x0000_t202" coordsize="21600,21600" o:spt="202" path="m,l,21600r21600,l21600,xe">
                <v:stroke joinstyle="miter"/>
                <v:path gradientshapeok="t" o:connecttype="rect"/>
              </v:shapetype>
              <v:shape id="Cuadro de texto 1" o:spid="_x0000_s1026" type="#_x0000_t202" style="position:absolute;left:0;text-align:left;margin-left:437.05pt;margin-top:3.75pt;width:488.2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" filled="f" stroked="f">
                <v:textbox style="mso-fit-shape-to-text:t" inset="0,0,0,0">
                  <w:txbxContent>
                    <w:p w14:paraId="3F33AFA4" w14:textId="514DCFE1" w:rsidR="00001E86" w:rsidRPr="00001E86" w:rsidRDefault="00001E86" w:rsidP="00001E86">
                      <w:pPr>
                        <w:pStyle w:val="Descripcin"/>
                        <w:shd w:val="clear" w:color="auto" w:fill="FFFFFF" w:themeFill="background1"/>
                        <w:rPr>
                          <w:rFonts w:cs="Times New Roman"/>
                          <w:noProof/>
                          <w:lang w:val="es-CL"/>
                        </w:rPr>
                      </w:pPr>
                      <w:r w:rsidRPr="00001E86">
                        <w:rPr>
                          <w:lang w:val="es-CL"/>
                        </w:rPr>
                        <w:t xml:space="preserve">Ilustración </w:t>
                      </w:r>
                      <w:r>
                        <w:fldChar w:fldCharType="begin"/>
                      </w:r>
                      <w:r w:rsidRPr="00001E86">
                        <w:rPr>
                          <w:lang w:val="es-CL"/>
                        </w:rPr>
                        <w:instrText xml:space="preserve"> SEQ Ilustración \* ARABIC </w:instrText>
                      </w:r>
                      <w:r>
                        <w:fldChar w:fldCharType="separate"/>
                      </w:r>
                      <w:r w:rsidR="009F789C">
                        <w:rPr>
                          <w:noProof/>
                          <w:lang w:val="es-CL"/>
                        </w:rPr>
                        <w:t>1</w:t>
                      </w:r>
                      <w:r>
                        <w:fldChar w:fldCharType="end"/>
                      </w:r>
                      <w:r w:rsidRPr="00001E86">
                        <w:rPr>
                          <w:lang w:val="es-CL"/>
                        </w:rPr>
                        <w:t xml:space="preserve">. Diseño de la </w:t>
                      </w:r>
                      <w:r w:rsidR="00D87118" w:rsidRPr="00001E86">
                        <w:rPr>
                          <w:lang w:val="es-CL"/>
                        </w:rPr>
                        <w:t>solución</w:t>
                      </w:r>
                      <w:r w:rsidRPr="00001E86">
                        <w:rPr>
                          <w:lang w:val="es-CL"/>
                        </w:rPr>
                        <w:t xml:space="preserve"> b</w:t>
                      </w:r>
                      <w:r>
                        <w:rPr>
                          <w:lang w:val="es-CL"/>
                        </w:rPr>
                        <w:t xml:space="preserve">asado en la </w:t>
                      </w:r>
                      <w:r w:rsidR="00D87118">
                        <w:rPr>
                          <w:lang w:val="es-CL"/>
                        </w:rPr>
                        <w:t>problemática</w:t>
                      </w:r>
                    </w:p>
                  </w:txbxContent>
                </v:textbox>
                <w10:wrap anchorx="margin"/>
              </v:shape>
            </w:pict>
          </mc:Fallback>
        </mc:AlternateContent>
      </w:r>
    </w:p>
    <w:p w14:paraId="5D219642" w14:textId="2044E6F2" w:rsidR="00850A16" w:rsidRDefault="00850A16" w:rsidP="00850A16"/>
    <w:p w14:paraId="28D2E481" w14:textId="77777777" w:rsidR="00850A16" w:rsidRDefault="00850A16" w:rsidP="00850A16"/>
    <w:p w14:paraId="1473B4A8" w14:textId="7B8766D3" w:rsidR="00850A16" w:rsidRDefault="00850A16" w:rsidP="00850A16"/>
    <w:p w14:paraId="60DB9E7F" w14:textId="77777777" w:rsidR="00850A16" w:rsidRDefault="00850A16" w:rsidP="00850A16"/>
    <w:p w14:paraId="45A37813" w14:textId="6804571D" w:rsidR="00850A16" w:rsidRDefault="00CA5433" w:rsidP="00850A16">
      <w:r w:rsidRPr="00CA5433">
        <w:drawing>
          <wp:anchor distT="0" distB="0" distL="114300" distR="114300" simplePos="0" relativeHeight="251707392" behindDoc="0" locked="0" layoutInCell="1" allowOverlap="1" wp14:anchorId="5AA0911B" wp14:editId="179CB7AC">
            <wp:simplePos x="0" y="0"/>
            <wp:positionH relativeFrom="margin">
              <wp:posOffset>1011748</wp:posOffset>
            </wp:positionH>
            <wp:positionV relativeFrom="paragraph">
              <wp:posOffset>240057</wp:posOffset>
            </wp:positionV>
            <wp:extent cx="4324985" cy="4683125"/>
            <wp:effectExtent l="0" t="0" r="0" b="3175"/>
            <wp:wrapSquare wrapText="bothSides"/>
            <wp:docPr id="3226308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0843"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24985" cy="4683125"/>
                    </a:xfrm>
                    <a:prstGeom prst="rect">
                      <a:avLst/>
                    </a:prstGeom>
                  </pic:spPr>
                </pic:pic>
              </a:graphicData>
            </a:graphic>
            <wp14:sizeRelH relativeFrom="page">
              <wp14:pctWidth>0</wp14:pctWidth>
            </wp14:sizeRelH>
            <wp14:sizeRelV relativeFrom="page">
              <wp14:pctHeight>0</wp14:pctHeight>
            </wp14:sizeRelV>
          </wp:anchor>
        </w:drawing>
      </w:r>
    </w:p>
    <w:p w14:paraId="2872979D" w14:textId="5F695C3C" w:rsidR="002F1463" w:rsidRDefault="002F1463" w:rsidP="00850A16">
      <w:pPr>
        <w:rPr>
          <w:noProof/>
        </w:rPr>
      </w:pPr>
    </w:p>
    <w:p w14:paraId="54C2FC13" w14:textId="46468C9C" w:rsidR="00001E86" w:rsidRDefault="00001E86" w:rsidP="00850A16"/>
    <w:p w14:paraId="4B60FA31" w14:textId="669C2983" w:rsidR="00001E86" w:rsidRDefault="00001E86" w:rsidP="00850A16"/>
    <w:p w14:paraId="402C6898" w14:textId="77777777" w:rsidR="00001E86" w:rsidRDefault="00001E86" w:rsidP="00850A16"/>
    <w:p w14:paraId="02980CA1" w14:textId="17655373" w:rsidR="00001E86" w:rsidRDefault="00001E86" w:rsidP="00850A16"/>
    <w:p w14:paraId="6ACB0B59" w14:textId="77777777" w:rsidR="002F1463" w:rsidRDefault="002F1463" w:rsidP="00850A16">
      <w:pPr>
        <w:rPr>
          <w:noProof/>
        </w:rPr>
      </w:pPr>
    </w:p>
    <w:p w14:paraId="2B4A949D" w14:textId="69661890" w:rsidR="00001E86" w:rsidRDefault="00001E86" w:rsidP="00850A16"/>
    <w:p w14:paraId="51B1CE02" w14:textId="77777777" w:rsidR="00001E86" w:rsidRDefault="00001E86" w:rsidP="00850A16"/>
    <w:p w14:paraId="01EFCDCE" w14:textId="77777777" w:rsidR="00001E86" w:rsidRDefault="00001E86" w:rsidP="00850A16"/>
    <w:p w14:paraId="72318524" w14:textId="77777777" w:rsidR="00001E86" w:rsidRDefault="00001E86" w:rsidP="00850A16"/>
    <w:p w14:paraId="1F04B7D6" w14:textId="77777777" w:rsidR="00001E86" w:rsidRDefault="00001E86" w:rsidP="00850A16"/>
    <w:p w14:paraId="01005804" w14:textId="77777777" w:rsidR="00001E86" w:rsidRDefault="00001E86" w:rsidP="00850A16"/>
    <w:p w14:paraId="1AEBEBBD" w14:textId="77777777" w:rsidR="00001E86" w:rsidRDefault="00001E86" w:rsidP="00850A16"/>
    <w:p w14:paraId="383F3949" w14:textId="77777777" w:rsidR="00001E86" w:rsidRDefault="00001E86" w:rsidP="00850A16"/>
    <w:p w14:paraId="586B1E7B" w14:textId="77777777" w:rsidR="00001E86" w:rsidRDefault="00001E86" w:rsidP="00850A16"/>
    <w:p w14:paraId="7F3A87A8" w14:textId="77777777" w:rsidR="00001E86" w:rsidRDefault="00001E86" w:rsidP="00850A16"/>
    <w:p w14:paraId="751BF4BB" w14:textId="77777777" w:rsidR="00001E86" w:rsidRDefault="00001E86" w:rsidP="00850A16"/>
    <w:p w14:paraId="32AEA9FB" w14:textId="77777777" w:rsidR="00001E86" w:rsidRDefault="00001E86" w:rsidP="00850A16"/>
    <w:p w14:paraId="4EFD4377" w14:textId="77777777" w:rsidR="00001E86" w:rsidRDefault="00001E86" w:rsidP="00850A16"/>
    <w:p w14:paraId="7D970831" w14:textId="1B8D201B" w:rsidR="00001E86" w:rsidRDefault="00CA5433" w:rsidP="00850A16">
      <w:r>
        <w:rPr>
          <w:noProof/>
        </w:rPr>
        <mc:AlternateContent>
          <mc:Choice Requires="wps">
            <w:drawing>
              <wp:anchor distT="0" distB="0" distL="114300" distR="114300" simplePos="0" relativeHeight="251663360" behindDoc="0" locked="0" layoutInCell="1" allowOverlap="1" wp14:anchorId="5F104CFA" wp14:editId="101560B6">
                <wp:simplePos x="0" y="0"/>
                <wp:positionH relativeFrom="margin">
                  <wp:align>center</wp:align>
                </wp:positionH>
                <wp:positionV relativeFrom="paragraph">
                  <wp:posOffset>188568</wp:posOffset>
                </wp:positionV>
                <wp:extent cx="6758940" cy="635"/>
                <wp:effectExtent l="0" t="0" r="3810" b="5715"/>
                <wp:wrapNone/>
                <wp:docPr id="2039699616" name="Cuadro de texto 1"/>
                <wp:cNvGraphicFramePr/>
                <a:graphic xmlns:a="http://schemas.openxmlformats.org/drawingml/2006/main">
                  <a:graphicData uri="http://schemas.microsoft.com/office/word/2010/wordprocessingShape">
                    <wps:wsp>
                      <wps:cNvSpPr txBox="1"/>
                      <wps:spPr>
                        <a:xfrm>
                          <a:off x="0" y="0"/>
                          <a:ext cx="6758940" cy="635"/>
                        </a:xfrm>
                        <a:prstGeom prst="rect">
                          <a:avLst/>
                        </a:prstGeom>
                        <a:noFill/>
                        <a:ln>
                          <a:noFill/>
                        </a:ln>
                      </wps:spPr>
                      <wps:txbx>
                        <w:txbxContent>
                          <w:p w14:paraId="0C135F69" w14:textId="41AA7B42" w:rsidR="00001E86" w:rsidRPr="00001E86" w:rsidRDefault="00001E86" w:rsidP="00001E86">
                            <w:pPr>
                              <w:pStyle w:val="Descripcin"/>
                              <w:shd w:val="clear" w:color="auto" w:fill="FFFFFF" w:themeFill="background1"/>
                              <w:rPr>
                                <w:rFonts w:cs="Times New Roman"/>
                                <w:noProof/>
                                <w:snapToGrid w:val="0"/>
                                <w:lang w:val="es-CL"/>
                              </w:rPr>
                            </w:pPr>
                            <w:r w:rsidRPr="00001E86">
                              <w:rPr>
                                <w:lang w:val="es-CL"/>
                              </w:rPr>
                              <w:t xml:space="preserve">Ilustración </w:t>
                            </w:r>
                            <w:r>
                              <w:fldChar w:fldCharType="begin"/>
                            </w:r>
                            <w:r w:rsidRPr="00001E86">
                              <w:rPr>
                                <w:lang w:val="es-CL"/>
                              </w:rPr>
                              <w:instrText xml:space="preserve"> SEQ Ilustración \* ARABIC </w:instrText>
                            </w:r>
                            <w:r>
                              <w:fldChar w:fldCharType="separate"/>
                            </w:r>
                            <w:r w:rsidR="009F789C">
                              <w:rPr>
                                <w:noProof/>
                                <w:lang w:val="es-CL"/>
                              </w:rPr>
                              <w:t>2</w:t>
                            </w:r>
                            <w:r>
                              <w:fldChar w:fldCharType="end"/>
                            </w:r>
                            <w:r w:rsidRPr="00001E86">
                              <w:rPr>
                                <w:lang w:val="es-CL"/>
                              </w:rPr>
                              <w:t xml:space="preserve">. Diseño de la </w:t>
                            </w:r>
                            <w:r w:rsidR="002F1463" w:rsidRPr="00001E86">
                              <w:rPr>
                                <w:lang w:val="es-CL"/>
                              </w:rPr>
                              <w:t>solución</w:t>
                            </w:r>
                            <w:r w:rsidRPr="00001E86">
                              <w:rPr>
                                <w:lang w:val="es-CL"/>
                              </w:rPr>
                              <w:t xml:space="preserve"> b</w:t>
                            </w:r>
                            <w:r>
                              <w:rPr>
                                <w:lang w:val="es-CL"/>
                              </w:rPr>
                              <w:t xml:space="preserve">asado en la </w:t>
                            </w:r>
                            <w:r w:rsidR="002F1463">
                              <w:rPr>
                                <w:lang w:val="es-CL"/>
                              </w:rPr>
                              <w:t>problemática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04CFA" id="_x0000_s1027" type="#_x0000_t202" style="position:absolute;left:0;text-align:left;margin-left:0;margin-top:14.85pt;width:532.2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" filled="f" stroked="f">
                <v:textbox style="mso-fit-shape-to-text:t" inset="0,0,0,0">
                  <w:txbxContent>
                    <w:p w14:paraId="0C135F69" w14:textId="41AA7B42" w:rsidR="00001E86" w:rsidRPr="00001E86" w:rsidRDefault="00001E86" w:rsidP="00001E86">
                      <w:pPr>
                        <w:pStyle w:val="Descripcin"/>
                        <w:shd w:val="clear" w:color="auto" w:fill="FFFFFF" w:themeFill="background1"/>
                        <w:rPr>
                          <w:rFonts w:cs="Times New Roman"/>
                          <w:noProof/>
                          <w:snapToGrid w:val="0"/>
                          <w:lang w:val="es-CL"/>
                        </w:rPr>
                      </w:pPr>
                      <w:r w:rsidRPr="00001E86">
                        <w:rPr>
                          <w:lang w:val="es-CL"/>
                        </w:rPr>
                        <w:t xml:space="preserve">Ilustración </w:t>
                      </w:r>
                      <w:r>
                        <w:fldChar w:fldCharType="begin"/>
                      </w:r>
                      <w:r w:rsidRPr="00001E86">
                        <w:rPr>
                          <w:lang w:val="es-CL"/>
                        </w:rPr>
                        <w:instrText xml:space="preserve"> SEQ Ilustración \* ARABIC </w:instrText>
                      </w:r>
                      <w:r>
                        <w:fldChar w:fldCharType="separate"/>
                      </w:r>
                      <w:r w:rsidR="009F789C">
                        <w:rPr>
                          <w:noProof/>
                          <w:lang w:val="es-CL"/>
                        </w:rPr>
                        <w:t>2</w:t>
                      </w:r>
                      <w:r>
                        <w:fldChar w:fldCharType="end"/>
                      </w:r>
                      <w:r w:rsidRPr="00001E86">
                        <w:rPr>
                          <w:lang w:val="es-CL"/>
                        </w:rPr>
                        <w:t xml:space="preserve">. Diseño de la </w:t>
                      </w:r>
                      <w:r w:rsidR="002F1463" w:rsidRPr="00001E86">
                        <w:rPr>
                          <w:lang w:val="es-CL"/>
                        </w:rPr>
                        <w:t>solución</w:t>
                      </w:r>
                      <w:r w:rsidRPr="00001E86">
                        <w:rPr>
                          <w:lang w:val="es-CL"/>
                        </w:rPr>
                        <w:t xml:space="preserve"> b</w:t>
                      </w:r>
                      <w:r>
                        <w:rPr>
                          <w:lang w:val="es-CL"/>
                        </w:rPr>
                        <w:t xml:space="preserve">asado en la </w:t>
                      </w:r>
                      <w:r w:rsidR="002F1463">
                        <w:rPr>
                          <w:lang w:val="es-CL"/>
                        </w:rPr>
                        <w:t>problemática</w:t>
                      </w:r>
                    </w:p>
                  </w:txbxContent>
                </v:textbox>
                <w10:wrap anchorx="margin"/>
              </v:shape>
            </w:pict>
          </mc:Fallback>
        </mc:AlternateContent>
      </w:r>
    </w:p>
    <w:p w14:paraId="0C6E278F" w14:textId="6A2B9350" w:rsidR="00001E86" w:rsidRDefault="00001E86" w:rsidP="00850A16"/>
    <w:p w14:paraId="381AC777" w14:textId="11A0CC17" w:rsidR="00001E86" w:rsidRDefault="00001E86" w:rsidP="00850A16"/>
    <w:p w14:paraId="4D851D32" w14:textId="52EB547F" w:rsidR="00001E86" w:rsidRDefault="00001E86" w:rsidP="00850A16"/>
    <w:p w14:paraId="3C374301" w14:textId="0CAD241B" w:rsidR="00001E86" w:rsidRDefault="00001E86" w:rsidP="00850A16"/>
    <w:p w14:paraId="6B4C92B8" w14:textId="77777777" w:rsidR="00001E86" w:rsidRDefault="00001E86" w:rsidP="00850A16"/>
    <w:p w14:paraId="30EBC51C" w14:textId="77777777" w:rsidR="00001E86" w:rsidRDefault="00001E86" w:rsidP="00850A16"/>
    <w:p w14:paraId="6D1F478D" w14:textId="77777777" w:rsidR="00001E86" w:rsidRDefault="00001E86" w:rsidP="00850A16"/>
    <w:p w14:paraId="446BAE77" w14:textId="77777777" w:rsidR="00001E86" w:rsidRDefault="00001E86" w:rsidP="00850A16"/>
    <w:p w14:paraId="0F897A2F" w14:textId="77777777" w:rsidR="00001E86" w:rsidRDefault="00001E86" w:rsidP="00850A16"/>
    <w:p w14:paraId="1A9E1F34" w14:textId="77777777" w:rsidR="00001E86" w:rsidRDefault="00001E86" w:rsidP="00850A16"/>
    <w:p w14:paraId="423E2E51" w14:textId="77777777" w:rsidR="00001E86" w:rsidRDefault="00001E86" w:rsidP="00850A16"/>
    <w:p w14:paraId="21287AC0" w14:textId="77777777" w:rsidR="00001E86" w:rsidRPr="00850A16" w:rsidRDefault="00001E86" w:rsidP="00850A16"/>
    <w:p w14:paraId="486F31C2" w14:textId="6667F828" w:rsidR="00EE7469" w:rsidRDefault="00EE7469" w:rsidP="00EE7469">
      <w:pPr>
        <w:pStyle w:val="Ttulo1"/>
        <w:ind w:left="0" w:firstLine="0"/>
      </w:pPr>
      <w:r>
        <w:t>Implementación</w:t>
      </w:r>
    </w:p>
    <w:p w14:paraId="444B52F1" w14:textId="1025FE91" w:rsidR="00C848AC" w:rsidRDefault="00C848AC" w:rsidP="00001E86"/>
    <w:p w14:paraId="2AB57A0F" w14:textId="5EA954D1" w:rsidR="00C848AC" w:rsidRDefault="00C848AC" w:rsidP="00001E86">
      <w:r>
        <w:t xml:space="preserve">3.1Librerias utilizadas. </w:t>
      </w:r>
    </w:p>
    <w:p w14:paraId="5FBF2200" w14:textId="4E3317B4" w:rsidR="00001E86" w:rsidRDefault="00001E86" w:rsidP="00001E86"/>
    <w:p w14:paraId="7F396544" w14:textId="59D16DCD" w:rsidR="00001E86" w:rsidRDefault="00001E86" w:rsidP="00001E86"/>
    <w:p w14:paraId="7F1318FE" w14:textId="42A0B3F9" w:rsidR="00001E86" w:rsidRDefault="00C848AC" w:rsidP="00001E86">
      <w:r w:rsidRPr="00C848AC">
        <w:rPr>
          <w:noProof/>
        </w:rPr>
        <w:drawing>
          <wp:anchor distT="0" distB="0" distL="114300" distR="114300" simplePos="0" relativeHeight="251664384" behindDoc="0" locked="0" layoutInCell="1" allowOverlap="1" wp14:anchorId="7CF6342D" wp14:editId="055014C8">
            <wp:simplePos x="0" y="0"/>
            <wp:positionH relativeFrom="margin">
              <wp:align>center</wp:align>
            </wp:positionH>
            <wp:positionV relativeFrom="paragraph">
              <wp:posOffset>5715</wp:posOffset>
            </wp:positionV>
            <wp:extent cx="1609725" cy="1181100"/>
            <wp:effectExtent l="0" t="0" r="9525" b="0"/>
            <wp:wrapNone/>
            <wp:docPr id="11233934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3407"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609725" cy="1181100"/>
                    </a:xfrm>
                    <a:prstGeom prst="rect">
                      <a:avLst/>
                    </a:prstGeom>
                  </pic:spPr>
                </pic:pic>
              </a:graphicData>
            </a:graphic>
          </wp:anchor>
        </w:drawing>
      </w:r>
    </w:p>
    <w:p w14:paraId="56C1EDA7" w14:textId="77777777" w:rsidR="00001E86" w:rsidRDefault="00001E86" w:rsidP="00001E86"/>
    <w:p w14:paraId="33DD67B8" w14:textId="77777777" w:rsidR="00001E86" w:rsidRDefault="00001E86" w:rsidP="00001E86"/>
    <w:p w14:paraId="7EB99203" w14:textId="7BF56927" w:rsidR="00001E86" w:rsidRDefault="00001E86" w:rsidP="00001E86"/>
    <w:p w14:paraId="5B2EA7B7" w14:textId="2A253CE9" w:rsidR="00001E86" w:rsidRDefault="002F1463" w:rsidP="00001E86">
      <w:r>
        <w:rPr>
          <w:noProof/>
        </w:rPr>
        <mc:AlternateContent>
          <mc:Choice Requires="wps">
            <w:drawing>
              <wp:anchor distT="0" distB="0" distL="114300" distR="114300" simplePos="0" relativeHeight="251666432" behindDoc="0" locked="0" layoutInCell="1" allowOverlap="1" wp14:anchorId="1E90AA8A" wp14:editId="3B42D1E5">
                <wp:simplePos x="0" y="0"/>
                <wp:positionH relativeFrom="margin">
                  <wp:align>center</wp:align>
                </wp:positionH>
                <wp:positionV relativeFrom="paragraph">
                  <wp:posOffset>207443</wp:posOffset>
                </wp:positionV>
                <wp:extent cx="2913231" cy="635"/>
                <wp:effectExtent l="0" t="0" r="1905" b="5715"/>
                <wp:wrapNone/>
                <wp:docPr id="1683806653" name="Cuadro de texto 1"/>
                <wp:cNvGraphicFramePr/>
                <a:graphic xmlns:a="http://schemas.openxmlformats.org/drawingml/2006/main">
                  <a:graphicData uri="http://schemas.microsoft.com/office/word/2010/wordprocessingShape">
                    <wps:wsp>
                      <wps:cNvSpPr txBox="1"/>
                      <wps:spPr>
                        <a:xfrm>
                          <a:off x="0" y="0"/>
                          <a:ext cx="2913231" cy="635"/>
                        </a:xfrm>
                        <a:prstGeom prst="rect">
                          <a:avLst/>
                        </a:prstGeom>
                        <a:noFill/>
                        <a:ln>
                          <a:noFill/>
                        </a:ln>
                      </wps:spPr>
                      <wps:txbx>
                        <w:txbxContent>
                          <w:p w14:paraId="2C90FB55" w14:textId="44AC4FB8" w:rsidR="00C848AC" w:rsidRPr="00C848AC" w:rsidRDefault="00C848AC" w:rsidP="00C848AC">
                            <w:pPr>
                              <w:pStyle w:val="Descripcin"/>
                              <w:shd w:val="clear" w:color="auto" w:fill="FFFFFF" w:themeFill="background1"/>
                              <w:rPr>
                                <w:rFonts w:cs="Times New Roman"/>
                                <w:snapToGrid w:val="0"/>
                                <w:lang w:val="es-CL"/>
                              </w:rPr>
                            </w:pPr>
                            <w:r w:rsidRPr="00C848AC">
                              <w:rPr>
                                <w:lang w:val="es-CL"/>
                              </w:rPr>
                              <w:t xml:space="preserve">Ilustración </w:t>
                            </w:r>
                            <w:r>
                              <w:fldChar w:fldCharType="begin"/>
                            </w:r>
                            <w:r w:rsidRPr="00C848AC">
                              <w:rPr>
                                <w:lang w:val="es-CL"/>
                              </w:rPr>
                              <w:instrText xml:space="preserve"> SEQ Ilustración \* ARABIC </w:instrText>
                            </w:r>
                            <w:r>
                              <w:fldChar w:fldCharType="separate"/>
                            </w:r>
                            <w:r w:rsidR="009F789C">
                              <w:rPr>
                                <w:noProof/>
                                <w:lang w:val="es-CL"/>
                              </w:rPr>
                              <w:t>3</w:t>
                            </w:r>
                            <w:r>
                              <w:fldChar w:fldCharType="end"/>
                            </w:r>
                            <w:r w:rsidRPr="00C848AC">
                              <w:rPr>
                                <w:lang w:val="es-CL"/>
                              </w:rPr>
                              <w:t xml:space="preserve">. Imagen de las </w:t>
                            </w:r>
                            <w:r w:rsidR="002F1463" w:rsidRPr="00C848AC">
                              <w:rPr>
                                <w:lang w:val="es-CL"/>
                              </w:rPr>
                              <w:t>librerías</w:t>
                            </w:r>
                            <w:r w:rsidRPr="00C848AC">
                              <w:rPr>
                                <w:lang w:val="es-CL"/>
                              </w:rPr>
                              <w:t xml:space="preserve"> d</w:t>
                            </w:r>
                            <w:r>
                              <w:rPr>
                                <w:lang w:val="es-CL"/>
                              </w:rPr>
                              <w:t>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90AA8A" id="_x0000_s1028" type="#_x0000_t202" style="position:absolute;left:0;text-align:left;margin-left:0;margin-top:16.35pt;width:229.4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" filled="f" stroked="f">
                <v:textbox style="mso-fit-shape-to-text:t" inset="0,0,0,0">
                  <w:txbxContent>
                    <w:p w14:paraId="2C90FB55" w14:textId="44AC4FB8" w:rsidR="00C848AC" w:rsidRPr="00C848AC" w:rsidRDefault="00C848AC" w:rsidP="00C848AC">
                      <w:pPr>
                        <w:pStyle w:val="Descripcin"/>
                        <w:shd w:val="clear" w:color="auto" w:fill="FFFFFF" w:themeFill="background1"/>
                        <w:rPr>
                          <w:rFonts w:cs="Times New Roman"/>
                          <w:snapToGrid w:val="0"/>
                          <w:lang w:val="es-CL"/>
                        </w:rPr>
                      </w:pPr>
                      <w:r w:rsidRPr="00C848AC">
                        <w:rPr>
                          <w:lang w:val="es-CL"/>
                        </w:rPr>
                        <w:t xml:space="preserve">Ilustración </w:t>
                      </w:r>
                      <w:r>
                        <w:fldChar w:fldCharType="begin"/>
                      </w:r>
                      <w:r w:rsidRPr="00C848AC">
                        <w:rPr>
                          <w:lang w:val="es-CL"/>
                        </w:rPr>
                        <w:instrText xml:space="preserve"> SEQ Ilustración \* ARABIC </w:instrText>
                      </w:r>
                      <w:r>
                        <w:fldChar w:fldCharType="separate"/>
                      </w:r>
                      <w:r w:rsidR="009F789C">
                        <w:rPr>
                          <w:noProof/>
                          <w:lang w:val="es-CL"/>
                        </w:rPr>
                        <w:t>3</w:t>
                      </w:r>
                      <w:r>
                        <w:fldChar w:fldCharType="end"/>
                      </w:r>
                      <w:r w:rsidRPr="00C848AC">
                        <w:rPr>
                          <w:lang w:val="es-CL"/>
                        </w:rPr>
                        <w:t xml:space="preserve">. Imagen de las </w:t>
                      </w:r>
                      <w:r w:rsidR="002F1463" w:rsidRPr="00C848AC">
                        <w:rPr>
                          <w:lang w:val="es-CL"/>
                        </w:rPr>
                        <w:t>librerías</w:t>
                      </w:r>
                      <w:r w:rsidRPr="00C848AC">
                        <w:rPr>
                          <w:lang w:val="es-CL"/>
                        </w:rPr>
                        <w:t xml:space="preserve"> d</w:t>
                      </w:r>
                      <w:r>
                        <w:rPr>
                          <w:lang w:val="es-CL"/>
                        </w:rPr>
                        <w:t>el programa</w:t>
                      </w:r>
                    </w:p>
                  </w:txbxContent>
                </v:textbox>
                <w10:wrap anchorx="margin"/>
              </v:shape>
            </w:pict>
          </mc:Fallback>
        </mc:AlternateContent>
      </w:r>
    </w:p>
    <w:p w14:paraId="170D3150" w14:textId="707BE1B0" w:rsidR="00001E86" w:rsidRDefault="00001E86" w:rsidP="00001E86"/>
    <w:p w14:paraId="07201680" w14:textId="77777777" w:rsidR="00001E86" w:rsidRDefault="00001E86" w:rsidP="00001E86"/>
    <w:p w14:paraId="64C73E0A" w14:textId="3ECD58F5" w:rsidR="00001E86" w:rsidRDefault="00C848AC" w:rsidP="00001E86">
      <w:r>
        <w:t>3.1.1 Librería y función</w:t>
      </w:r>
    </w:p>
    <w:p w14:paraId="09877D1D" w14:textId="2CCC518E" w:rsidR="00C848AC" w:rsidRDefault="00C848AC" w:rsidP="00C848AC">
      <w:pPr>
        <w:pStyle w:val="Prrafodelista"/>
        <w:numPr>
          <w:ilvl w:val="0"/>
          <w:numId w:val="40"/>
        </w:numPr>
      </w:pPr>
      <w:r w:rsidRPr="00C848AC">
        <w:t>Requests:  Para hacer solicitudes HTTP</w:t>
      </w:r>
    </w:p>
    <w:p w14:paraId="5CA34C1F" w14:textId="4B57DAFB" w:rsidR="00C848AC" w:rsidRDefault="00C848AC" w:rsidP="00C848AC">
      <w:pPr>
        <w:pStyle w:val="Prrafodelista"/>
        <w:numPr>
          <w:ilvl w:val="0"/>
          <w:numId w:val="40"/>
        </w:numPr>
      </w:pPr>
      <w:r w:rsidRPr="00C848AC">
        <w:t>Getopt</w:t>
      </w:r>
      <w:r>
        <w:t>:</w:t>
      </w:r>
      <w:r>
        <w:tab/>
      </w:r>
      <w:r w:rsidRPr="00C848AC">
        <w:t xml:space="preserve"> </w:t>
      </w:r>
      <w:r>
        <w:t xml:space="preserve">   </w:t>
      </w:r>
      <w:r w:rsidRPr="00C848AC">
        <w:t>Para manejar argumentos de línea de comandos</w:t>
      </w:r>
    </w:p>
    <w:p w14:paraId="7F0212AD" w14:textId="78BA3759" w:rsidR="00C848AC" w:rsidRDefault="00C848AC" w:rsidP="00C848AC">
      <w:pPr>
        <w:pStyle w:val="Prrafodelista"/>
        <w:numPr>
          <w:ilvl w:val="0"/>
          <w:numId w:val="40"/>
        </w:numPr>
      </w:pPr>
      <w:r w:rsidRPr="00C848AC">
        <w:t>Sys</w:t>
      </w:r>
      <w:r>
        <w:t xml:space="preserve">:  </w:t>
      </w:r>
      <w:r w:rsidRPr="00C848AC">
        <w:t xml:space="preserve"> </w:t>
      </w:r>
      <w:r>
        <w:tab/>
        <w:t xml:space="preserve">    </w:t>
      </w:r>
      <w:r w:rsidRPr="00C848AC">
        <w:t>Para interactuar con el sistema</w:t>
      </w:r>
    </w:p>
    <w:p w14:paraId="1DDD1C26" w14:textId="36BB4AB0" w:rsidR="00C848AC" w:rsidRDefault="00C848AC" w:rsidP="00C848AC">
      <w:pPr>
        <w:pStyle w:val="Prrafodelista"/>
        <w:numPr>
          <w:ilvl w:val="0"/>
          <w:numId w:val="40"/>
        </w:numPr>
      </w:pPr>
      <w:r w:rsidRPr="00C848AC">
        <w:t>Os</w:t>
      </w:r>
      <w:r>
        <w:t>:</w:t>
      </w:r>
      <w:r w:rsidRPr="00C848AC">
        <w:t xml:space="preserve">       </w:t>
      </w:r>
      <w:r>
        <w:t xml:space="preserve"> </w:t>
      </w:r>
      <w:r w:rsidRPr="00C848AC">
        <w:t>Para ejecutar comandos en la terminal</w:t>
      </w:r>
    </w:p>
    <w:p w14:paraId="33BC7A55" w14:textId="41F886A6" w:rsidR="00C848AC" w:rsidRDefault="00C848AC" w:rsidP="00C848AC">
      <w:pPr>
        <w:pStyle w:val="Prrafodelista"/>
        <w:numPr>
          <w:ilvl w:val="0"/>
          <w:numId w:val="40"/>
        </w:numPr>
      </w:pPr>
      <w:r w:rsidRPr="00C848AC">
        <w:t>Re</w:t>
      </w:r>
      <w:r>
        <w:t>:</w:t>
      </w:r>
      <w:r w:rsidRPr="00C848AC">
        <w:t xml:space="preserve">        Para buscar patrones de texto (en este caso, direcciones MAC)</w:t>
      </w:r>
    </w:p>
    <w:p w14:paraId="2066F626" w14:textId="38737CEB" w:rsidR="00C848AC" w:rsidRDefault="00C848AC" w:rsidP="00C848AC"/>
    <w:p w14:paraId="480F31B3" w14:textId="6E72AFF7" w:rsidR="00C848AC" w:rsidRPr="00C848AC" w:rsidRDefault="00CA5433" w:rsidP="00C848AC">
      <w:r w:rsidRPr="00C848AC">
        <w:rPr>
          <w:noProof/>
        </w:rPr>
        <w:drawing>
          <wp:anchor distT="0" distB="0" distL="114300" distR="114300" simplePos="0" relativeHeight="251667456" behindDoc="0" locked="0" layoutInCell="1" allowOverlap="1" wp14:anchorId="43E6A0CB" wp14:editId="266D4849">
            <wp:simplePos x="0" y="0"/>
            <wp:positionH relativeFrom="column">
              <wp:posOffset>431110</wp:posOffset>
            </wp:positionH>
            <wp:positionV relativeFrom="paragraph">
              <wp:posOffset>251460</wp:posOffset>
            </wp:positionV>
            <wp:extent cx="4667416" cy="2596450"/>
            <wp:effectExtent l="0" t="0" r="0" b="0"/>
            <wp:wrapNone/>
            <wp:docPr id="12429615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154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667416" cy="2596450"/>
                    </a:xfrm>
                    <a:prstGeom prst="rect">
                      <a:avLst/>
                    </a:prstGeom>
                  </pic:spPr>
                </pic:pic>
              </a:graphicData>
            </a:graphic>
            <wp14:sizeRelH relativeFrom="margin">
              <wp14:pctWidth>0</wp14:pctWidth>
            </wp14:sizeRelH>
            <wp14:sizeRelV relativeFrom="margin">
              <wp14:pctHeight>0</wp14:pctHeight>
            </wp14:sizeRelV>
          </wp:anchor>
        </w:drawing>
      </w:r>
      <w:r w:rsidR="00C848AC">
        <w:t>3.2 Función c</w:t>
      </w:r>
      <w:r w:rsidR="00C848AC" w:rsidRPr="00C848AC">
        <w:t>onsultar_mac</w:t>
      </w:r>
    </w:p>
    <w:p w14:paraId="10784051" w14:textId="4D847B15" w:rsidR="00001E86" w:rsidRDefault="00C848AC" w:rsidP="00001E86">
      <w:r>
        <w:rPr>
          <w:noProof/>
        </w:rPr>
        <mc:AlternateContent>
          <mc:Choice Requires="wps">
            <w:drawing>
              <wp:anchor distT="0" distB="0" distL="114300" distR="114300" simplePos="0" relativeHeight="251669504" behindDoc="0" locked="0" layoutInCell="1" allowOverlap="1" wp14:anchorId="6C687FD2" wp14:editId="2099BDC5">
                <wp:simplePos x="0" y="0"/>
                <wp:positionH relativeFrom="column">
                  <wp:posOffset>424815</wp:posOffset>
                </wp:positionH>
                <wp:positionV relativeFrom="paragraph">
                  <wp:posOffset>2982595</wp:posOffset>
                </wp:positionV>
                <wp:extent cx="5105400" cy="635"/>
                <wp:effectExtent l="0" t="0" r="0" b="5715"/>
                <wp:wrapNone/>
                <wp:docPr id="978470839" name="Cuadro de texto 1"/>
                <wp:cNvGraphicFramePr/>
                <a:graphic xmlns:a="http://schemas.openxmlformats.org/drawingml/2006/main">
                  <a:graphicData uri="http://schemas.microsoft.com/office/word/2010/wordprocessingShape">
                    <wps:wsp>
                      <wps:cNvSpPr txBox="1"/>
                      <wps:spPr>
                        <a:xfrm>
                          <a:off x="0" y="0"/>
                          <a:ext cx="5105400" cy="635"/>
                        </a:xfrm>
                        <a:prstGeom prst="rect">
                          <a:avLst/>
                        </a:prstGeom>
                        <a:noFill/>
                        <a:ln>
                          <a:noFill/>
                        </a:ln>
                      </wps:spPr>
                      <wps:txbx>
                        <w:txbxContent>
                          <w:p w14:paraId="5A644175" w14:textId="203E73C1" w:rsidR="00C848AC" w:rsidRPr="00C848AC" w:rsidRDefault="00C848AC" w:rsidP="00C848AC">
                            <w:pPr>
                              <w:pStyle w:val="Descripcin"/>
                              <w:shd w:val="clear" w:color="auto" w:fill="FFFFFF" w:themeFill="background1"/>
                              <w:rPr>
                                <w:rFonts w:cs="Times New Roman"/>
                                <w:snapToGrid w:val="0"/>
                                <w:lang w:val="es-CL"/>
                              </w:rPr>
                            </w:pPr>
                            <w:r w:rsidRPr="00C848AC">
                              <w:rPr>
                                <w:lang w:val="es-CL"/>
                              </w:rPr>
                              <w:t xml:space="preserve">Ilustración </w:t>
                            </w:r>
                            <w:r>
                              <w:fldChar w:fldCharType="begin"/>
                            </w:r>
                            <w:r w:rsidRPr="00C848AC">
                              <w:rPr>
                                <w:lang w:val="es-CL"/>
                              </w:rPr>
                              <w:instrText xml:space="preserve"> SEQ Ilustración \* ARABIC </w:instrText>
                            </w:r>
                            <w:r>
                              <w:fldChar w:fldCharType="separate"/>
                            </w:r>
                            <w:r w:rsidR="009F789C">
                              <w:rPr>
                                <w:noProof/>
                                <w:lang w:val="es-CL"/>
                              </w:rPr>
                              <w:t>4</w:t>
                            </w:r>
                            <w:r>
                              <w:fldChar w:fldCharType="end"/>
                            </w:r>
                            <w:r w:rsidRPr="00C848AC">
                              <w:rPr>
                                <w:lang w:val="es-CL"/>
                              </w:rPr>
                              <w:t xml:space="preserve">. Imagen de la </w:t>
                            </w:r>
                            <w:r w:rsidR="00D87118" w:rsidRPr="00C848AC">
                              <w:rPr>
                                <w:lang w:val="es-CL"/>
                              </w:rPr>
                              <w:t>función</w:t>
                            </w:r>
                            <w:r w:rsidRPr="00C848AC">
                              <w:rPr>
                                <w:lang w:val="es-CL"/>
                              </w:rPr>
                              <w:t xml:space="preserve"> c</w:t>
                            </w:r>
                            <w:r>
                              <w:rPr>
                                <w:lang w:val="es-CL"/>
                              </w:rPr>
                              <w:t>onsutar_mac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7FD2" id="_x0000_s1029" type="#_x0000_t202" style="position:absolute;left:0;text-align:left;margin-left:33.45pt;margin-top:234.85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" filled="f" stroked="f">
                <v:textbox style="mso-fit-shape-to-text:t" inset="0,0,0,0">
                  <w:txbxContent>
                    <w:p w14:paraId="5A644175" w14:textId="203E73C1" w:rsidR="00C848AC" w:rsidRPr="00C848AC" w:rsidRDefault="00C848AC" w:rsidP="00C848AC">
                      <w:pPr>
                        <w:pStyle w:val="Descripcin"/>
                        <w:shd w:val="clear" w:color="auto" w:fill="FFFFFF" w:themeFill="background1"/>
                        <w:rPr>
                          <w:rFonts w:cs="Times New Roman"/>
                          <w:snapToGrid w:val="0"/>
                          <w:lang w:val="es-CL"/>
                        </w:rPr>
                      </w:pPr>
                      <w:r w:rsidRPr="00C848AC">
                        <w:rPr>
                          <w:lang w:val="es-CL"/>
                        </w:rPr>
                        <w:t xml:space="preserve">Ilustración </w:t>
                      </w:r>
                      <w:r>
                        <w:fldChar w:fldCharType="begin"/>
                      </w:r>
                      <w:r w:rsidRPr="00C848AC">
                        <w:rPr>
                          <w:lang w:val="es-CL"/>
                        </w:rPr>
                        <w:instrText xml:space="preserve"> SEQ Ilustración \* ARABIC </w:instrText>
                      </w:r>
                      <w:r>
                        <w:fldChar w:fldCharType="separate"/>
                      </w:r>
                      <w:r w:rsidR="009F789C">
                        <w:rPr>
                          <w:noProof/>
                          <w:lang w:val="es-CL"/>
                        </w:rPr>
                        <w:t>4</w:t>
                      </w:r>
                      <w:r>
                        <w:fldChar w:fldCharType="end"/>
                      </w:r>
                      <w:r w:rsidRPr="00C848AC">
                        <w:rPr>
                          <w:lang w:val="es-CL"/>
                        </w:rPr>
                        <w:t xml:space="preserve">. Imagen de la </w:t>
                      </w:r>
                      <w:r w:rsidR="00D87118" w:rsidRPr="00C848AC">
                        <w:rPr>
                          <w:lang w:val="es-CL"/>
                        </w:rPr>
                        <w:t>función</w:t>
                      </w:r>
                      <w:r w:rsidRPr="00C848AC">
                        <w:rPr>
                          <w:lang w:val="es-CL"/>
                        </w:rPr>
                        <w:t xml:space="preserve"> c</w:t>
                      </w:r>
                      <w:r>
                        <w:rPr>
                          <w:lang w:val="es-CL"/>
                        </w:rPr>
                        <w:t>onsutar_mac</w:t>
                      </w:r>
                    </w:p>
                  </w:txbxContent>
                </v:textbox>
              </v:shape>
            </w:pict>
          </mc:Fallback>
        </mc:AlternateContent>
      </w:r>
    </w:p>
    <w:p w14:paraId="17E5B621" w14:textId="6E963468" w:rsidR="00001E86" w:rsidRDefault="00001E86" w:rsidP="00001E86"/>
    <w:p w14:paraId="343278BB" w14:textId="6839C7F0" w:rsidR="00001E86" w:rsidRDefault="00001E86" w:rsidP="00001E86"/>
    <w:p w14:paraId="4E8F8D09" w14:textId="77777777" w:rsidR="00001E86" w:rsidRDefault="00001E86" w:rsidP="00001E86"/>
    <w:p w14:paraId="6760C26E" w14:textId="77777777" w:rsidR="00001E86" w:rsidRDefault="00001E86" w:rsidP="00001E86"/>
    <w:p w14:paraId="2872B3D6" w14:textId="77777777" w:rsidR="00001E86" w:rsidRDefault="00001E86" w:rsidP="00001E86"/>
    <w:p w14:paraId="1E420135" w14:textId="77777777" w:rsidR="00001E86" w:rsidRDefault="00001E86" w:rsidP="00001E86"/>
    <w:p w14:paraId="48106665" w14:textId="6BCBC2D9" w:rsidR="00FC6475" w:rsidRDefault="00C848AC" w:rsidP="00001E86">
      <w:r>
        <w:lastRenderedPageBreak/>
        <w:t xml:space="preserve">La función consultar_mac consulta el fabricante de una </w:t>
      </w:r>
      <w:r w:rsidR="00FC6475">
        <w:t>Mac</w:t>
      </w:r>
      <w:r>
        <w:t xml:space="preserve"> utilizando la API</w:t>
      </w:r>
      <w:r w:rsidR="00FC6475">
        <w:t xml:space="preserve"> luego de esto si la solicitud es correcta nos devolverá el nombre del fabricante y el tiempo de respuesta en ms de la solicitud por otro lado en caso de ser incorrecta devolver error.</w:t>
      </w:r>
    </w:p>
    <w:p w14:paraId="394D1CDF" w14:textId="77777777" w:rsidR="00FC6475" w:rsidRDefault="00FC6475" w:rsidP="00001E86"/>
    <w:p w14:paraId="281D2EF0" w14:textId="0D329987" w:rsidR="00FC6475" w:rsidRDefault="00FC6475" w:rsidP="00001E86">
      <w:r>
        <w:t>3.3 Función consultar_arp.</w:t>
      </w:r>
    </w:p>
    <w:p w14:paraId="37509610" w14:textId="60E88738" w:rsidR="00FC6475" w:rsidRDefault="00FC6475" w:rsidP="00001E86"/>
    <w:p w14:paraId="34B59768" w14:textId="60B9A45C" w:rsidR="00C848AC" w:rsidRDefault="00FC6475" w:rsidP="00001E86">
      <w:r>
        <w:rPr>
          <w:noProof/>
        </w:rPr>
        <mc:AlternateContent>
          <mc:Choice Requires="wps">
            <w:drawing>
              <wp:anchor distT="0" distB="0" distL="114300" distR="114300" simplePos="0" relativeHeight="251672576" behindDoc="0" locked="0" layoutInCell="1" allowOverlap="1" wp14:anchorId="4CE35528" wp14:editId="000E854C">
                <wp:simplePos x="0" y="0"/>
                <wp:positionH relativeFrom="column">
                  <wp:posOffset>462915</wp:posOffset>
                </wp:positionH>
                <wp:positionV relativeFrom="paragraph">
                  <wp:posOffset>2886075</wp:posOffset>
                </wp:positionV>
                <wp:extent cx="5044440" cy="635"/>
                <wp:effectExtent l="0" t="0" r="3810" b="5715"/>
                <wp:wrapNone/>
                <wp:docPr id="1905241090" name="Cuadro de texto 1"/>
                <wp:cNvGraphicFramePr/>
                <a:graphic xmlns:a="http://schemas.openxmlformats.org/drawingml/2006/main">
                  <a:graphicData uri="http://schemas.microsoft.com/office/word/2010/wordprocessingShape">
                    <wps:wsp>
                      <wps:cNvSpPr txBox="1"/>
                      <wps:spPr>
                        <a:xfrm>
                          <a:off x="0" y="0"/>
                          <a:ext cx="5044440" cy="635"/>
                        </a:xfrm>
                        <a:prstGeom prst="rect">
                          <a:avLst/>
                        </a:prstGeom>
                        <a:noFill/>
                        <a:ln>
                          <a:noFill/>
                        </a:ln>
                      </wps:spPr>
                      <wps:txbx>
                        <w:txbxContent>
                          <w:p w14:paraId="65F68B7A" w14:textId="60379092" w:rsidR="00FC6475" w:rsidRPr="00FC6475" w:rsidRDefault="00FC6475" w:rsidP="00FC6475">
                            <w:pPr>
                              <w:pStyle w:val="Descripcin"/>
                              <w:shd w:val="clear" w:color="auto" w:fill="FFFFFF" w:themeFill="background1"/>
                              <w:rPr>
                                <w:rFonts w:cs="Times New Roman"/>
                                <w:noProof/>
                                <w:snapToGrid w:val="0"/>
                                <w:lang w:val="es-CL"/>
                              </w:rPr>
                            </w:pPr>
                            <w:r w:rsidRPr="00FC6475">
                              <w:rPr>
                                <w:lang w:val="es-CL"/>
                              </w:rPr>
                              <w:t xml:space="preserve">Ilustración </w:t>
                            </w:r>
                            <w:r>
                              <w:fldChar w:fldCharType="begin"/>
                            </w:r>
                            <w:r w:rsidRPr="00FC6475">
                              <w:rPr>
                                <w:lang w:val="es-CL"/>
                              </w:rPr>
                              <w:instrText xml:space="preserve"> SEQ Ilustración \* ARABIC </w:instrText>
                            </w:r>
                            <w:r>
                              <w:fldChar w:fldCharType="separate"/>
                            </w:r>
                            <w:r w:rsidR="009F789C">
                              <w:rPr>
                                <w:noProof/>
                                <w:lang w:val="es-CL"/>
                              </w:rPr>
                              <w:t>5</w:t>
                            </w:r>
                            <w:r>
                              <w:fldChar w:fldCharType="end"/>
                            </w:r>
                            <w:r w:rsidRPr="00FC6475">
                              <w:rPr>
                                <w:lang w:val="es-CL"/>
                              </w:rPr>
                              <w:t>.imagen de función consultar_</w:t>
                            </w:r>
                            <w:r>
                              <w:rPr>
                                <w:lang w:val="es-CL"/>
                              </w:rPr>
                              <w:t>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5528" id="_x0000_s1030" type="#_x0000_t202" style="position:absolute;left:0;text-align:left;margin-left:36.45pt;margin-top:227.25pt;width:397.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" filled="f" stroked="f">
                <v:textbox style="mso-fit-shape-to-text:t" inset="0,0,0,0">
                  <w:txbxContent>
                    <w:p w14:paraId="65F68B7A" w14:textId="60379092" w:rsidR="00FC6475" w:rsidRPr="00FC6475" w:rsidRDefault="00FC6475" w:rsidP="00FC6475">
                      <w:pPr>
                        <w:pStyle w:val="Descripcin"/>
                        <w:shd w:val="clear" w:color="auto" w:fill="FFFFFF" w:themeFill="background1"/>
                        <w:rPr>
                          <w:rFonts w:cs="Times New Roman"/>
                          <w:noProof/>
                          <w:snapToGrid w:val="0"/>
                          <w:lang w:val="es-CL"/>
                        </w:rPr>
                      </w:pPr>
                      <w:r w:rsidRPr="00FC6475">
                        <w:rPr>
                          <w:lang w:val="es-CL"/>
                        </w:rPr>
                        <w:t xml:space="preserve">Ilustración </w:t>
                      </w:r>
                      <w:r>
                        <w:fldChar w:fldCharType="begin"/>
                      </w:r>
                      <w:r w:rsidRPr="00FC6475">
                        <w:rPr>
                          <w:lang w:val="es-CL"/>
                        </w:rPr>
                        <w:instrText xml:space="preserve"> SEQ Ilustración \* ARABIC </w:instrText>
                      </w:r>
                      <w:r>
                        <w:fldChar w:fldCharType="separate"/>
                      </w:r>
                      <w:r w:rsidR="009F789C">
                        <w:rPr>
                          <w:noProof/>
                          <w:lang w:val="es-CL"/>
                        </w:rPr>
                        <w:t>5</w:t>
                      </w:r>
                      <w:r>
                        <w:fldChar w:fldCharType="end"/>
                      </w:r>
                      <w:r w:rsidRPr="00FC6475">
                        <w:rPr>
                          <w:lang w:val="es-CL"/>
                        </w:rPr>
                        <w:t>.imagen de función consultar_</w:t>
                      </w:r>
                      <w:r>
                        <w:rPr>
                          <w:lang w:val="es-CL"/>
                        </w:rPr>
                        <w:t>arp</w:t>
                      </w:r>
                    </w:p>
                  </w:txbxContent>
                </v:textbox>
              </v:shape>
            </w:pict>
          </mc:Fallback>
        </mc:AlternateContent>
      </w:r>
      <w:r>
        <w:rPr>
          <w:noProof/>
        </w:rPr>
        <w:drawing>
          <wp:anchor distT="0" distB="0" distL="114300" distR="114300" simplePos="0" relativeHeight="251670528" behindDoc="0" locked="0" layoutInCell="1" allowOverlap="1" wp14:anchorId="1E50552F" wp14:editId="33DDE59E">
            <wp:simplePos x="0" y="0"/>
            <wp:positionH relativeFrom="margin">
              <wp:posOffset>462915</wp:posOffset>
            </wp:positionH>
            <wp:positionV relativeFrom="paragraph">
              <wp:posOffset>8890</wp:posOffset>
            </wp:positionV>
            <wp:extent cx="5044440" cy="2820524"/>
            <wp:effectExtent l="0" t="0" r="3810" b="0"/>
            <wp:wrapNone/>
            <wp:docPr id="8942495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2820524"/>
                    </a:xfrm>
                    <a:prstGeom prst="rect">
                      <a:avLst/>
                    </a:prstGeom>
                    <a:noFill/>
                  </pic:spPr>
                </pic:pic>
              </a:graphicData>
            </a:graphic>
            <wp14:sizeRelH relativeFrom="margin">
              <wp14:pctWidth>0</wp14:pctWidth>
            </wp14:sizeRelH>
            <wp14:sizeRelV relativeFrom="margin">
              <wp14:pctHeight>0</wp14:pctHeight>
            </wp14:sizeRelV>
          </wp:anchor>
        </w:drawing>
      </w:r>
    </w:p>
    <w:p w14:paraId="49F01CB3" w14:textId="1E059ADA" w:rsidR="00C848AC" w:rsidRDefault="00C848AC" w:rsidP="00001E86"/>
    <w:p w14:paraId="12BBE98A" w14:textId="74D76D43" w:rsidR="00C848AC" w:rsidRDefault="00C848AC" w:rsidP="00001E86"/>
    <w:p w14:paraId="324D7F71" w14:textId="3D0F81A0" w:rsidR="00C848AC" w:rsidRDefault="00C848AC" w:rsidP="00001E86"/>
    <w:p w14:paraId="52E86E11" w14:textId="4B394017" w:rsidR="00C848AC" w:rsidRDefault="00C848AC" w:rsidP="00001E86"/>
    <w:p w14:paraId="7C6F77C5" w14:textId="682CDC92" w:rsidR="00C848AC" w:rsidRDefault="00C848AC" w:rsidP="00001E86"/>
    <w:p w14:paraId="0DFF96AB" w14:textId="77777777" w:rsidR="00C848AC" w:rsidRDefault="00C848AC" w:rsidP="00001E86"/>
    <w:p w14:paraId="4253C62D" w14:textId="77777777" w:rsidR="00C848AC" w:rsidRDefault="00C848AC" w:rsidP="00001E86"/>
    <w:p w14:paraId="005D951F" w14:textId="77777777" w:rsidR="00C848AC" w:rsidRDefault="00C848AC" w:rsidP="00001E86"/>
    <w:p w14:paraId="10D5A442" w14:textId="77777777" w:rsidR="00C848AC" w:rsidRDefault="00C848AC" w:rsidP="00001E86"/>
    <w:p w14:paraId="19B73C84" w14:textId="77777777" w:rsidR="00C848AC" w:rsidRDefault="00C848AC" w:rsidP="00001E86"/>
    <w:p w14:paraId="049B1588" w14:textId="77777777" w:rsidR="00C848AC" w:rsidRDefault="00C848AC" w:rsidP="00001E86"/>
    <w:p w14:paraId="28CB159E" w14:textId="77777777" w:rsidR="00C848AC" w:rsidRDefault="00C848AC" w:rsidP="00001E86"/>
    <w:p w14:paraId="6AB0384C" w14:textId="160BB49F" w:rsidR="00FC6475" w:rsidRDefault="00FC6475" w:rsidP="00001E86">
      <w:r>
        <w:t xml:space="preserve">La función consultar_arp consulta la tabla arp del sistema y obtiene el fabricante de cada Mac a su vez esta misma se </w:t>
      </w:r>
      <w:r w:rsidR="00D87118">
        <w:t>encargará</w:t>
      </w:r>
      <w:r>
        <w:t xml:space="preserve"> de mostrar la tabla </w:t>
      </w:r>
      <w:r w:rsidR="00D87118">
        <w:t>y</w:t>
      </w:r>
      <w:r>
        <w:t xml:space="preserve"> consultar el fabricante de cada dirección Mac en la tabla y en caso de que esta consulta tenga un fallo esta nos devolverá “error al consultar la tabla arp”.</w:t>
      </w:r>
    </w:p>
    <w:p w14:paraId="01122399" w14:textId="77777777" w:rsidR="00C848AC" w:rsidRDefault="00C848AC" w:rsidP="00001E86"/>
    <w:p w14:paraId="1B063196" w14:textId="77777777" w:rsidR="00C848AC" w:rsidRDefault="00C848AC" w:rsidP="00001E86"/>
    <w:p w14:paraId="0CEDECF3" w14:textId="77777777" w:rsidR="00C848AC" w:rsidRDefault="00C848AC" w:rsidP="00001E86"/>
    <w:p w14:paraId="27FAB70E" w14:textId="77777777" w:rsidR="00C848AC" w:rsidRDefault="00C848AC" w:rsidP="00001E86"/>
    <w:p w14:paraId="2ACFEDAE" w14:textId="77777777" w:rsidR="00C848AC" w:rsidRDefault="00C848AC" w:rsidP="00001E86"/>
    <w:p w14:paraId="2FA9A8C5" w14:textId="77777777" w:rsidR="00C848AC" w:rsidRDefault="00C848AC" w:rsidP="00001E86"/>
    <w:p w14:paraId="46624EC6" w14:textId="77777777" w:rsidR="00C848AC" w:rsidRDefault="00C848AC" w:rsidP="00001E86"/>
    <w:p w14:paraId="5513E439" w14:textId="77777777" w:rsidR="00C848AC" w:rsidRDefault="00C848AC" w:rsidP="00001E86"/>
    <w:p w14:paraId="3AECD3C7" w14:textId="3E800822" w:rsidR="00C848AC" w:rsidRDefault="00583759" w:rsidP="00001E86">
      <w:r>
        <w:lastRenderedPageBreak/>
        <w:t>3.4 Función mostrar_ayuda.</w:t>
      </w:r>
    </w:p>
    <w:p w14:paraId="4C021EBC" w14:textId="6F588208" w:rsidR="00583759" w:rsidRDefault="00583759" w:rsidP="00001E86"/>
    <w:p w14:paraId="54E7B2A6" w14:textId="62BF1D72" w:rsidR="00C848AC" w:rsidRDefault="00583759" w:rsidP="00001E86">
      <w:r>
        <w:rPr>
          <w:noProof/>
        </w:rPr>
        <mc:AlternateContent>
          <mc:Choice Requires="wps">
            <w:drawing>
              <wp:anchor distT="0" distB="0" distL="114300" distR="114300" simplePos="0" relativeHeight="251675648" behindDoc="0" locked="0" layoutInCell="1" allowOverlap="1" wp14:anchorId="32EC15B0" wp14:editId="2B235910">
                <wp:simplePos x="0" y="0"/>
                <wp:positionH relativeFrom="column">
                  <wp:posOffset>748030</wp:posOffset>
                </wp:positionH>
                <wp:positionV relativeFrom="paragraph">
                  <wp:posOffset>1848485</wp:posOffset>
                </wp:positionV>
                <wp:extent cx="4625340" cy="635"/>
                <wp:effectExtent l="0" t="0" r="3810" b="5715"/>
                <wp:wrapNone/>
                <wp:docPr id="1735005081" name="Cuadro de texto 1"/>
                <wp:cNvGraphicFramePr/>
                <a:graphic xmlns:a="http://schemas.openxmlformats.org/drawingml/2006/main">
                  <a:graphicData uri="http://schemas.microsoft.com/office/word/2010/wordprocessingShape">
                    <wps:wsp>
                      <wps:cNvSpPr txBox="1"/>
                      <wps:spPr>
                        <a:xfrm>
                          <a:off x="0" y="0"/>
                          <a:ext cx="4625340" cy="635"/>
                        </a:xfrm>
                        <a:prstGeom prst="rect">
                          <a:avLst/>
                        </a:prstGeom>
                        <a:noFill/>
                        <a:ln>
                          <a:noFill/>
                        </a:ln>
                      </wps:spPr>
                      <wps:txbx>
                        <w:txbxContent>
                          <w:p w14:paraId="6AEB4DE5" w14:textId="01EEB48F" w:rsidR="00583759" w:rsidRPr="00583759" w:rsidRDefault="00583759" w:rsidP="00583759">
                            <w:pPr>
                              <w:pStyle w:val="Descripcin"/>
                              <w:shd w:val="clear" w:color="auto" w:fill="FFFFFF" w:themeFill="background1"/>
                              <w:rPr>
                                <w:rFonts w:cs="Times New Roman"/>
                                <w:noProof/>
                                <w:snapToGrid w:val="0"/>
                                <w:lang w:val="es-CL"/>
                              </w:rPr>
                            </w:pPr>
                            <w:r w:rsidRPr="00583759">
                              <w:rPr>
                                <w:lang w:val="es-CL"/>
                              </w:rPr>
                              <w:t xml:space="preserve">Ilustración </w:t>
                            </w:r>
                            <w:r>
                              <w:fldChar w:fldCharType="begin"/>
                            </w:r>
                            <w:r w:rsidRPr="00583759">
                              <w:rPr>
                                <w:lang w:val="es-CL"/>
                              </w:rPr>
                              <w:instrText xml:space="preserve"> SEQ Ilustración \* ARABIC </w:instrText>
                            </w:r>
                            <w:r>
                              <w:fldChar w:fldCharType="separate"/>
                            </w:r>
                            <w:r w:rsidR="009F789C">
                              <w:rPr>
                                <w:noProof/>
                                <w:lang w:val="es-CL"/>
                              </w:rPr>
                              <w:t>6</w:t>
                            </w:r>
                            <w:r>
                              <w:fldChar w:fldCharType="end"/>
                            </w:r>
                            <w:r w:rsidRPr="00583759">
                              <w:rPr>
                                <w:lang w:val="es-CL"/>
                              </w:rPr>
                              <w:t xml:space="preserve">. Imagen de la </w:t>
                            </w:r>
                            <w:r w:rsidR="002F1463" w:rsidRPr="00583759">
                              <w:rPr>
                                <w:lang w:val="es-CL"/>
                              </w:rPr>
                              <w:t>función</w:t>
                            </w:r>
                            <w:r w:rsidRPr="00583759">
                              <w:rPr>
                                <w:lang w:val="es-CL"/>
                              </w:rPr>
                              <w:t xml:space="preserve"> m</w:t>
                            </w:r>
                            <w:r>
                              <w:rPr>
                                <w:lang w:val="es-CL"/>
                              </w:rPr>
                              <w:t>ostrar_ayuda.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C15B0" id="_x0000_s1031" type="#_x0000_t202" style="position:absolute;left:0;text-align:left;margin-left:58.9pt;margin-top:145.55pt;width:36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" filled="f" stroked="f">
                <v:textbox style="mso-fit-shape-to-text:t" inset="0,0,0,0">
                  <w:txbxContent>
                    <w:p w14:paraId="6AEB4DE5" w14:textId="01EEB48F" w:rsidR="00583759" w:rsidRPr="00583759" w:rsidRDefault="00583759" w:rsidP="00583759">
                      <w:pPr>
                        <w:pStyle w:val="Descripcin"/>
                        <w:shd w:val="clear" w:color="auto" w:fill="FFFFFF" w:themeFill="background1"/>
                        <w:rPr>
                          <w:rFonts w:cs="Times New Roman"/>
                          <w:noProof/>
                          <w:snapToGrid w:val="0"/>
                          <w:lang w:val="es-CL"/>
                        </w:rPr>
                      </w:pPr>
                      <w:r w:rsidRPr="00583759">
                        <w:rPr>
                          <w:lang w:val="es-CL"/>
                        </w:rPr>
                        <w:t xml:space="preserve">Ilustración </w:t>
                      </w:r>
                      <w:r>
                        <w:fldChar w:fldCharType="begin"/>
                      </w:r>
                      <w:r w:rsidRPr="00583759">
                        <w:rPr>
                          <w:lang w:val="es-CL"/>
                        </w:rPr>
                        <w:instrText xml:space="preserve"> SEQ Ilustración \* ARABIC </w:instrText>
                      </w:r>
                      <w:r>
                        <w:fldChar w:fldCharType="separate"/>
                      </w:r>
                      <w:r w:rsidR="009F789C">
                        <w:rPr>
                          <w:noProof/>
                          <w:lang w:val="es-CL"/>
                        </w:rPr>
                        <w:t>6</w:t>
                      </w:r>
                      <w:r>
                        <w:fldChar w:fldCharType="end"/>
                      </w:r>
                      <w:r w:rsidRPr="00583759">
                        <w:rPr>
                          <w:lang w:val="es-CL"/>
                        </w:rPr>
                        <w:t xml:space="preserve">. Imagen de la </w:t>
                      </w:r>
                      <w:r w:rsidR="002F1463" w:rsidRPr="00583759">
                        <w:rPr>
                          <w:lang w:val="es-CL"/>
                        </w:rPr>
                        <w:t>función</w:t>
                      </w:r>
                      <w:r w:rsidRPr="00583759">
                        <w:rPr>
                          <w:lang w:val="es-CL"/>
                        </w:rPr>
                        <w:t xml:space="preserve"> m</w:t>
                      </w:r>
                      <w:r>
                        <w:rPr>
                          <w:lang w:val="es-CL"/>
                        </w:rPr>
                        <w:t>ostrar_ayuda.</w:t>
                      </w:r>
                    </w:p>
                  </w:txbxContent>
                </v:textbox>
              </v:shape>
            </w:pict>
          </mc:Fallback>
        </mc:AlternateContent>
      </w:r>
      <w:r>
        <w:rPr>
          <w:noProof/>
        </w:rPr>
        <w:drawing>
          <wp:anchor distT="0" distB="0" distL="114300" distR="114300" simplePos="0" relativeHeight="251673600" behindDoc="0" locked="0" layoutInCell="1" allowOverlap="1" wp14:anchorId="32F7067F" wp14:editId="145E1A11">
            <wp:simplePos x="0" y="0"/>
            <wp:positionH relativeFrom="margin">
              <wp:align>center</wp:align>
            </wp:positionH>
            <wp:positionV relativeFrom="paragraph">
              <wp:posOffset>5080</wp:posOffset>
            </wp:positionV>
            <wp:extent cx="4625340" cy="1786255"/>
            <wp:effectExtent l="0" t="0" r="3810" b="4445"/>
            <wp:wrapNone/>
            <wp:docPr id="638824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1786255"/>
                    </a:xfrm>
                    <a:prstGeom prst="rect">
                      <a:avLst/>
                    </a:prstGeom>
                    <a:noFill/>
                  </pic:spPr>
                </pic:pic>
              </a:graphicData>
            </a:graphic>
            <wp14:sizeRelH relativeFrom="margin">
              <wp14:pctWidth>0</wp14:pctWidth>
            </wp14:sizeRelH>
            <wp14:sizeRelV relativeFrom="margin">
              <wp14:pctHeight>0</wp14:pctHeight>
            </wp14:sizeRelV>
          </wp:anchor>
        </w:drawing>
      </w:r>
    </w:p>
    <w:p w14:paraId="173EF68C" w14:textId="33742796" w:rsidR="00C848AC" w:rsidRDefault="00C848AC" w:rsidP="00001E86"/>
    <w:p w14:paraId="215BD8E3" w14:textId="11AEFBD4" w:rsidR="00583759" w:rsidRDefault="00583759" w:rsidP="00001E86"/>
    <w:p w14:paraId="16B92ABF" w14:textId="618CB557" w:rsidR="00583759" w:rsidRDefault="00583759" w:rsidP="00001E86"/>
    <w:p w14:paraId="7C33DA4A" w14:textId="162397D3" w:rsidR="00583759" w:rsidRDefault="00583759" w:rsidP="00001E86"/>
    <w:p w14:paraId="7A5571FA" w14:textId="6DED1838" w:rsidR="00583759" w:rsidRDefault="00583759" w:rsidP="00001E86"/>
    <w:p w14:paraId="6B532321" w14:textId="0970CAD2" w:rsidR="00583759" w:rsidRDefault="00583759" w:rsidP="00001E86"/>
    <w:p w14:paraId="5BDC378B" w14:textId="7A4C0331" w:rsidR="00583759" w:rsidRDefault="00583759" w:rsidP="00001E86"/>
    <w:p w14:paraId="3812E738" w14:textId="3FF7AEF6" w:rsidR="00583759" w:rsidRDefault="00583759" w:rsidP="00001E86"/>
    <w:p w14:paraId="0B20F713" w14:textId="77777777" w:rsidR="00CA5433" w:rsidRDefault="00CA5433" w:rsidP="00001E86"/>
    <w:p w14:paraId="1418E31C" w14:textId="15623F85" w:rsidR="00583759" w:rsidRDefault="00583759" w:rsidP="00001E86">
      <w:r>
        <w:t>La función mostrar_ayuda se encargará de mostrarnos como utilizar el programa a través del comando help que nos devolverá los principales comandos a utilizar en la consola</w:t>
      </w:r>
      <w:r w:rsidR="00507347">
        <w:t>, con lo anterior se ejecutaran según el comando a realizar se llame la función adecuada referente a esa llamada.</w:t>
      </w:r>
    </w:p>
    <w:p w14:paraId="6930CA95" w14:textId="77777777" w:rsidR="00507347" w:rsidRDefault="00507347" w:rsidP="00001E86"/>
    <w:p w14:paraId="6CAF89C3" w14:textId="72ABF1AD" w:rsidR="00583759" w:rsidRDefault="00583759" w:rsidP="00001E86"/>
    <w:p w14:paraId="33F4A827" w14:textId="07BE9BA5" w:rsidR="00583759" w:rsidRDefault="00583759" w:rsidP="00001E86"/>
    <w:p w14:paraId="4ADCDE88" w14:textId="1DA8A434" w:rsidR="00583759" w:rsidRDefault="00583759" w:rsidP="00001E86"/>
    <w:p w14:paraId="607FA56F" w14:textId="1E4BF22C" w:rsidR="00583759" w:rsidRDefault="00583759" w:rsidP="00001E86"/>
    <w:p w14:paraId="61168B81" w14:textId="0B9B73F0" w:rsidR="00583759" w:rsidRDefault="00583759" w:rsidP="00001E86"/>
    <w:p w14:paraId="524EF4EE" w14:textId="5CCA3A8D" w:rsidR="00583759" w:rsidRDefault="00583759" w:rsidP="00001E86"/>
    <w:p w14:paraId="27DBE7D7" w14:textId="41B215DD" w:rsidR="00583759" w:rsidRDefault="00583759" w:rsidP="00001E86"/>
    <w:p w14:paraId="28AB88B3" w14:textId="21C2BF66" w:rsidR="00583759" w:rsidRDefault="00583759" w:rsidP="00001E86"/>
    <w:p w14:paraId="1ECD10A3" w14:textId="7579927C" w:rsidR="00583759" w:rsidRDefault="00583759" w:rsidP="00001E86"/>
    <w:p w14:paraId="73397954" w14:textId="49144423" w:rsidR="003419D7" w:rsidRDefault="003419D7" w:rsidP="00001E86"/>
    <w:p w14:paraId="7A58AB40" w14:textId="77777777" w:rsidR="003419D7" w:rsidRDefault="003419D7" w:rsidP="00001E86"/>
    <w:p w14:paraId="6BD92DF5" w14:textId="77777777" w:rsidR="003419D7" w:rsidRDefault="003419D7" w:rsidP="00001E86"/>
    <w:p w14:paraId="6FAD6561" w14:textId="77777777" w:rsidR="003419D7" w:rsidRDefault="003419D7" w:rsidP="00001E86"/>
    <w:p w14:paraId="18F5E9B1" w14:textId="77777777" w:rsidR="003419D7" w:rsidRDefault="003419D7" w:rsidP="00001E86"/>
    <w:p w14:paraId="4C23B9FC" w14:textId="77777777" w:rsidR="003419D7" w:rsidRDefault="003419D7" w:rsidP="00001E86"/>
    <w:p w14:paraId="60CD5505" w14:textId="4591A27F" w:rsidR="00583759" w:rsidRDefault="00583759" w:rsidP="00001E86">
      <w:r>
        <w:t>3.5 Función main.</w:t>
      </w:r>
    </w:p>
    <w:p w14:paraId="3FA18331" w14:textId="34AED5C5" w:rsidR="00583759" w:rsidRDefault="00583759" w:rsidP="00001E86"/>
    <w:p w14:paraId="7AADCF34" w14:textId="665A3AC3" w:rsidR="00583759" w:rsidRDefault="003419D7" w:rsidP="00001E86">
      <w:r>
        <w:rPr>
          <w:noProof/>
        </w:rPr>
        <w:drawing>
          <wp:anchor distT="0" distB="0" distL="114300" distR="114300" simplePos="0" relativeHeight="251676672" behindDoc="0" locked="0" layoutInCell="1" allowOverlap="1" wp14:anchorId="5FF39A77" wp14:editId="255B818E">
            <wp:simplePos x="0" y="0"/>
            <wp:positionH relativeFrom="margin">
              <wp:align>center</wp:align>
            </wp:positionH>
            <wp:positionV relativeFrom="paragraph">
              <wp:posOffset>5080</wp:posOffset>
            </wp:positionV>
            <wp:extent cx="4107180" cy="4471035"/>
            <wp:effectExtent l="0" t="0" r="7620" b="5715"/>
            <wp:wrapNone/>
            <wp:docPr id="16477990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180" cy="4471035"/>
                    </a:xfrm>
                    <a:prstGeom prst="rect">
                      <a:avLst/>
                    </a:prstGeom>
                    <a:noFill/>
                  </pic:spPr>
                </pic:pic>
              </a:graphicData>
            </a:graphic>
            <wp14:sizeRelH relativeFrom="margin">
              <wp14:pctWidth>0</wp14:pctWidth>
            </wp14:sizeRelH>
            <wp14:sizeRelV relativeFrom="margin">
              <wp14:pctHeight>0</wp14:pctHeight>
            </wp14:sizeRelV>
          </wp:anchor>
        </w:drawing>
      </w:r>
    </w:p>
    <w:p w14:paraId="1DFF0566" w14:textId="1793BB0F" w:rsidR="00583759" w:rsidRDefault="00583759" w:rsidP="00001E86"/>
    <w:p w14:paraId="2F90732D" w14:textId="79AA3CE2" w:rsidR="00583759" w:rsidRDefault="00583759" w:rsidP="00001E86"/>
    <w:p w14:paraId="227B587A" w14:textId="77777777" w:rsidR="00583759" w:rsidRDefault="00583759" w:rsidP="00001E86"/>
    <w:p w14:paraId="5AE31ABE" w14:textId="77777777" w:rsidR="00583759" w:rsidRDefault="00583759" w:rsidP="00001E86"/>
    <w:p w14:paraId="0BBAF779" w14:textId="3585A7CD" w:rsidR="00583759" w:rsidRDefault="00583759" w:rsidP="00001E86"/>
    <w:p w14:paraId="104981AC" w14:textId="77777777" w:rsidR="00583759" w:rsidRDefault="00583759" w:rsidP="00001E86"/>
    <w:p w14:paraId="7B65696A" w14:textId="6E274140" w:rsidR="00583759" w:rsidRDefault="00583759" w:rsidP="00001E86"/>
    <w:p w14:paraId="563FA3E6" w14:textId="77777777" w:rsidR="00583759" w:rsidRDefault="00583759" w:rsidP="00001E86"/>
    <w:p w14:paraId="51CE5A4B" w14:textId="77777777" w:rsidR="00583759" w:rsidRDefault="00583759" w:rsidP="00001E86"/>
    <w:p w14:paraId="413DD0D1" w14:textId="2E5BBC3B" w:rsidR="00583759" w:rsidRDefault="00583759" w:rsidP="00001E86"/>
    <w:p w14:paraId="15A19504" w14:textId="77777777" w:rsidR="00583759" w:rsidRDefault="00583759" w:rsidP="00001E86"/>
    <w:p w14:paraId="59FE1733" w14:textId="77A6EEC2" w:rsidR="00583759" w:rsidRDefault="00583759" w:rsidP="00001E86"/>
    <w:p w14:paraId="68D20DBE" w14:textId="77777777" w:rsidR="00583759" w:rsidRDefault="00583759" w:rsidP="00001E86"/>
    <w:p w14:paraId="33FAF43E" w14:textId="75E2C69D" w:rsidR="00583759" w:rsidRDefault="00583759" w:rsidP="00001E86"/>
    <w:p w14:paraId="5EED5AF9" w14:textId="2E0C021C" w:rsidR="00583759" w:rsidRDefault="00583759" w:rsidP="00001E86"/>
    <w:p w14:paraId="581BE420" w14:textId="0FE96146" w:rsidR="00583759" w:rsidRDefault="00583759" w:rsidP="00001E86"/>
    <w:p w14:paraId="7245049F" w14:textId="01036749" w:rsidR="00583759" w:rsidRDefault="003419D7" w:rsidP="00001E86">
      <w:r>
        <w:rPr>
          <w:noProof/>
        </w:rPr>
        <mc:AlternateContent>
          <mc:Choice Requires="wps">
            <w:drawing>
              <wp:anchor distT="0" distB="0" distL="114300" distR="114300" simplePos="0" relativeHeight="251678720" behindDoc="0" locked="0" layoutInCell="1" allowOverlap="1" wp14:anchorId="464CA7BD" wp14:editId="7AD629DA">
                <wp:simplePos x="0" y="0"/>
                <wp:positionH relativeFrom="margin">
                  <wp:align>center</wp:align>
                </wp:positionH>
                <wp:positionV relativeFrom="paragraph">
                  <wp:posOffset>8890</wp:posOffset>
                </wp:positionV>
                <wp:extent cx="4107180" cy="635"/>
                <wp:effectExtent l="0" t="0" r="7620" b="5715"/>
                <wp:wrapNone/>
                <wp:docPr id="1077298318" name="Cuadro de texto 1"/>
                <wp:cNvGraphicFramePr/>
                <a:graphic xmlns:a="http://schemas.openxmlformats.org/drawingml/2006/main">
                  <a:graphicData uri="http://schemas.microsoft.com/office/word/2010/wordprocessingShape">
                    <wps:wsp>
                      <wps:cNvSpPr txBox="1"/>
                      <wps:spPr>
                        <a:xfrm>
                          <a:off x="0" y="0"/>
                          <a:ext cx="4107180" cy="635"/>
                        </a:xfrm>
                        <a:prstGeom prst="rect">
                          <a:avLst/>
                        </a:prstGeom>
                        <a:noFill/>
                        <a:ln>
                          <a:noFill/>
                        </a:ln>
                      </wps:spPr>
                      <wps:txbx>
                        <w:txbxContent>
                          <w:p w14:paraId="01845387" w14:textId="0919AA82" w:rsidR="00583759" w:rsidRPr="00583759" w:rsidRDefault="00583759" w:rsidP="00583759">
                            <w:pPr>
                              <w:pStyle w:val="Descripcin"/>
                              <w:shd w:val="clear" w:color="auto" w:fill="FFFFFF" w:themeFill="background1"/>
                              <w:rPr>
                                <w:rFonts w:cs="Times New Roman"/>
                                <w:noProof/>
                                <w:snapToGrid w:val="0"/>
                                <w:lang w:val="es-CL"/>
                              </w:rPr>
                            </w:pPr>
                            <w:r w:rsidRPr="00583759">
                              <w:rPr>
                                <w:lang w:val="es-CL"/>
                              </w:rPr>
                              <w:t xml:space="preserve">Ilustración </w:t>
                            </w:r>
                            <w:r>
                              <w:fldChar w:fldCharType="begin"/>
                            </w:r>
                            <w:r w:rsidRPr="00583759">
                              <w:rPr>
                                <w:lang w:val="es-CL"/>
                              </w:rPr>
                              <w:instrText xml:space="preserve"> SEQ Ilustración \* ARABIC </w:instrText>
                            </w:r>
                            <w:r>
                              <w:fldChar w:fldCharType="separate"/>
                            </w:r>
                            <w:r w:rsidR="009F789C">
                              <w:rPr>
                                <w:noProof/>
                                <w:lang w:val="es-CL"/>
                              </w:rPr>
                              <w:t>7</w:t>
                            </w:r>
                            <w:r>
                              <w:fldChar w:fldCharType="end"/>
                            </w:r>
                            <w:r w:rsidRPr="00583759">
                              <w:rPr>
                                <w:lang w:val="es-CL"/>
                              </w:rPr>
                              <w:t xml:space="preserve">. Imagen de </w:t>
                            </w:r>
                            <w:r w:rsidR="002F1463" w:rsidRPr="00583759">
                              <w:rPr>
                                <w:lang w:val="es-CL"/>
                              </w:rPr>
                              <w:t>función</w:t>
                            </w:r>
                            <w:r w:rsidRPr="00583759">
                              <w:rPr>
                                <w:lang w:val="es-CL"/>
                              </w:rPr>
                              <w:t xml:space="preserve"> mai</w:t>
                            </w:r>
                            <w:r w:rsidR="002F1463">
                              <w:rPr>
                                <w:lang w:val="es-CL"/>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CA7BD" id="_x0000_s1032" type="#_x0000_t202" style="position:absolute;left:0;text-align:left;margin-left:0;margin-top:.7pt;width:323.4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" filled="f" stroked="f">
                <v:textbox style="mso-fit-shape-to-text:t" inset="0,0,0,0">
                  <w:txbxContent>
                    <w:p w14:paraId="01845387" w14:textId="0919AA82" w:rsidR="00583759" w:rsidRPr="00583759" w:rsidRDefault="00583759" w:rsidP="00583759">
                      <w:pPr>
                        <w:pStyle w:val="Descripcin"/>
                        <w:shd w:val="clear" w:color="auto" w:fill="FFFFFF" w:themeFill="background1"/>
                        <w:rPr>
                          <w:rFonts w:cs="Times New Roman"/>
                          <w:noProof/>
                          <w:snapToGrid w:val="0"/>
                          <w:lang w:val="es-CL"/>
                        </w:rPr>
                      </w:pPr>
                      <w:r w:rsidRPr="00583759">
                        <w:rPr>
                          <w:lang w:val="es-CL"/>
                        </w:rPr>
                        <w:t xml:space="preserve">Ilustración </w:t>
                      </w:r>
                      <w:r>
                        <w:fldChar w:fldCharType="begin"/>
                      </w:r>
                      <w:r w:rsidRPr="00583759">
                        <w:rPr>
                          <w:lang w:val="es-CL"/>
                        </w:rPr>
                        <w:instrText xml:space="preserve"> SEQ Ilustración \* ARABIC </w:instrText>
                      </w:r>
                      <w:r>
                        <w:fldChar w:fldCharType="separate"/>
                      </w:r>
                      <w:r w:rsidR="009F789C">
                        <w:rPr>
                          <w:noProof/>
                          <w:lang w:val="es-CL"/>
                        </w:rPr>
                        <w:t>7</w:t>
                      </w:r>
                      <w:r>
                        <w:fldChar w:fldCharType="end"/>
                      </w:r>
                      <w:r w:rsidRPr="00583759">
                        <w:rPr>
                          <w:lang w:val="es-CL"/>
                        </w:rPr>
                        <w:t xml:space="preserve">. Imagen de </w:t>
                      </w:r>
                      <w:r w:rsidR="002F1463" w:rsidRPr="00583759">
                        <w:rPr>
                          <w:lang w:val="es-CL"/>
                        </w:rPr>
                        <w:t>función</w:t>
                      </w:r>
                      <w:r w:rsidRPr="00583759">
                        <w:rPr>
                          <w:lang w:val="es-CL"/>
                        </w:rPr>
                        <w:t xml:space="preserve"> mai</w:t>
                      </w:r>
                      <w:r w:rsidR="002F1463">
                        <w:rPr>
                          <w:lang w:val="es-CL"/>
                        </w:rPr>
                        <w:t>n</w:t>
                      </w:r>
                    </w:p>
                  </w:txbxContent>
                </v:textbox>
                <w10:wrap anchorx="margin"/>
              </v:shape>
            </w:pict>
          </mc:Fallback>
        </mc:AlternateContent>
      </w:r>
    </w:p>
    <w:p w14:paraId="1E3E413A" w14:textId="4A02C9D0" w:rsidR="00583759" w:rsidRDefault="00583759" w:rsidP="00001E86"/>
    <w:p w14:paraId="4744E601" w14:textId="524A2042" w:rsidR="00507347" w:rsidRDefault="00507347" w:rsidP="00001E86">
      <w:r>
        <w:t xml:space="preserve">La función main se </w:t>
      </w:r>
      <w:r w:rsidR="003419D7">
        <w:t>encargará</w:t>
      </w:r>
      <w:r>
        <w:t xml:space="preserve"> de procesar los argumentos de las líneas de comandos que realizaran distintas operaciones relacionadas con las direcciones Mac y las tablas arp.</w:t>
      </w:r>
    </w:p>
    <w:p w14:paraId="52834AB2" w14:textId="05BCB191" w:rsidR="00583759" w:rsidRDefault="00583759" w:rsidP="00001E86"/>
    <w:p w14:paraId="6B7ECBBC" w14:textId="7B8A8E80" w:rsidR="003419D7" w:rsidRDefault="003419D7" w:rsidP="003419D7">
      <w:r>
        <w:t>3.6 Condición.</w:t>
      </w:r>
    </w:p>
    <w:p w14:paraId="42D4D183" w14:textId="3BEEE227" w:rsidR="00583759" w:rsidRDefault="003419D7" w:rsidP="00001E86">
      <w:r>
        <w:rPr>
          <w:noProof/>
        </w:rPr>
        <w:drawing>
          <wp:anchor distT="0" distB="0" distL="114300" distR="114300" simplePos="0" relativeHeight="251682816" behindDoc="0" locked="0" layoutInCell="1" allowOverlap="1" wp14:anchorId="20E77F46" wp14:editId="3EAD916B">
            <wp:simplePos x="0" y="0"/>
            <wp:positionH relativeFrom="margin">
              <wp:align>center</wp:align>
            </wp:positionH>
            <wp:positionV relativeFrom="paragraph">
              <wp:posOffset>8255</wp:posOffset>
            </wp:positionV>
            <wp:extent cx="2834640" cy="567055"/>
            <wp:effectExtent l="0" t="0" r="3810" b="4445"/>
            <wp:wrapNone/>
            <wp:docPr id="19294193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567055"/>
                    </a:xfrm>
                    <a:prstGeom prst="rect">
                      <a:avLst/>
                    </a:prstGeom>
                    <a:noFill/>
                  </pic:spPr>
                </pic:pic>
              </a:graphicData>
            </a:graphic>
          </wp:anchor>
        </w:drawing>
      </w:r>
    </w:p>
    <w:p w14:paraId="4B74D975" w14:textId="3032F508" w:rsidR="00583759" w:rsidRDefault="00583759" w:rsidP="00001E86"/>
    <w:p w14:paraId="602D4D74" w14:textId="7A9E1A28" w:rsidR="00583759" w:rsidRDefault="003419D7" w:rsidP="00001E86">
      <w:r>
        <w:rPr>
          <w:noProof/>
        </w:rPr>
        <mc:AlternateContent>
          <mc:Choice Requires="wps">
            <w:drawing>
              <wp:anchor distT="0" distB="0" distL="114300" distR="114300" simplePos="0" relativeHeight="251681792" behindDoc="0" locked="0" layoutInCell="1" allowOverlap="1" wp14:anchorId="50725C8D" wp14:editId="1E5E6B0B">
                <wp:simplePos x="0" y="0"/>
                <wp:positionH relativeFrom="margin">
                  <wp:align>center</wp:align>
                </wp:positionH>
                <wp:positionV relativeFrom="paragraph">
                  <wp:posOffset>158750</wp:posOffset>
                </wp:positionV>
                <wp:extent cx="2838450" cy="635"/>
                <wp:effectExtent l="0" t="0" r="0" b="5715"/>
                <wp:wrapNone/>
                <wp:docPr id="159586141" name="Cuadro de texto 1"/>
                <wp:cNvGraphicFramePr/>
                <a:graphic xmlns:a="http://schemas.openxmlformats.org/drawingml/2006/main">
                  <a:graphicData uri="http://schemas.microsoft.com/office/word/2010/wordprocessingShape">
                    <wps:wsp>
                      <wps:cNvSpPr txBox="1"/>
                      <wps:spPr>
                        <a:xfrm>
                          <a:off x="0" y="0"/>
                          <a:ext cx="2838450" cy="635"/>
                        </a:xfrm>
                        <a:prstGeom prst="rect">
                          <a:avLst/>
                        </a:prstGeom>
                        <a:noFill/>
                        <a:ln>
                          <a:noFill/>
                        </a:ln>
                      </wps:spPr>
                      <wps:txbx>
                        <w:txbxContent>
                          <w:p w14:paraId="11A5AEAA" w14:textId="2B6BCE85" w:rsidR="00507347" w:rsidRPr="00507347" w:rsidRDefault="00507347" w:rsidP="00507347">
                            <w:pPr>
                              <w:pStyle w:val="Descripcin"/>
                              <w:shd w:val="clear" w:color="auto" w:fill="FFFFFF" w:themeFill="background1"/>
                              <w:rPr>
                                <w:rFonts w:cs="Times New Roman"/>
                                <w:snapToGrid w:val="0"/>
                                <w:lang w:val="es-CL"/>
                              </w:rPr>
                            </w:pPr>
                            <w:r w:rsidRPr="00507347">
                              <w:rPr>
                                <w:lang w:val="es-CL"/>
                              </w:rPr>
                              <w:t xml:space="preserve">Ilustración </w:t>
                            </w:r>
                            <w:r>
                              <w:fldChar w:fldCharType="begin"/>
                            </w:r>
                            <w:r w:rsidRPr="00507347">
                              <w:rPr>
                                <w:lang w:val="es-CL"/>
                              </w:rPr>
                              <w:instrText xml:space="preserve"> SEQ Ilustración \* ARABIC </w:instrText>
                            </w:r>
                            <w:r>
                              <w:fldChar w:fldCharType="separate"/>
                            </w:r>
                            <w:r w:rsidR="009F789C">
                              <w:rPr>
                                <w:noProof/>
                                <w:lang w:val="es-CL"/>
                              </w:rPr>
                              <w:t>8</w:t>
                            </w:r>
                            <w:r>
                              <w:fldChar w:fldCharType="end"/>
                            </w:r>
                            <w:r w:rsidRPr="00507347">
                              <w:rPr>
                                <w:lang w:val="es-CL"/>
                              </w:rPr>
                              <w:t xml:space="preserve">. Imagen de </w:t>
                            </w:r>
                            <w:r w:rsidR="002F1463" w:rsidRPr="00507347">
                              <w:rPr>
                                <w:lang w:val="es-CL"/>
                              </w:rPr>
                              <w:t>condición</w:t>
                            </w:r>
                            <w:r w:rsidRPr="00507347">
                              <w:rPr>
                                <w:lang w:val="es-CL"/>
                              </w:rPr>
                              <w:t xml:space="preserve"> par</w:t>
                            </w:r>
                            <w:r>
                              <w:rPr>
                                <w:lang w:val="es-CL"/>
                              </w:rPr>
                              <w:t>a función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25C8D" id="_x0000_s1033" type="#_x0000_t202" style="position:absolute;left:0;text-align:left;margin-left:0;margin-top:12.5pt;width:223.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" filled="f" stroked="f">
                <v:textbox style="mso-fit-shape-to-text:t" inset="0,0,0,0">
                  <w:txbxContent>
                    <w:p w14:paraId="11A5AEAA" w14:textId="2B6BCE85" w:rsidR="00507347" w:rsidRPr="00507347" w:rsidRDefault="00507347" w:rsidP="00507347">
                      <w:pPr>
                        <w:pStyle w:val="Descripcin"/>
                        <w:shd w:val="clear" w:color="auto" w:fill="FFFFFF" w:themeFill="background1"/>
                        <w:rPr>
                          <w:rFonts w:cs="Times New Roman"/>
                          <w:snapToGrid w:val="0"/>
                          <w:lang w:val="es-CL"/>
                        </w:rPr>
                      </w:pPr>
                      <w:r w:rsidRPr="00507347">
                        <w:rPr>
                          <w:lang w:val="es-CL"/>
                        </w:rPr>
                        <w:t xml:space="preserve">Ilustración </w:t>
                      </w:r>
                      <w:r>
                        <w:fldChar w:fldCharType="begin"/>
                      </w:r>
                      <w:r w:rsidRPr="00507347">
                        <w:rPr>
                          <w:lang w:val="es-CL"/>
                        </w:rPr>
                        <w:instrText xml:space="preserve"> SEQ Ilustración \* ARABIC </w:instrText>
                      </w:r>
                      <w:r>
                        <w:fldChar w:fldCharType="separate"/>
                      </w:r>
                      <w:r w:rsidR="009F789C">
                        <w:rPr>
                          <w:noProof/>
                          <w:lang w:val="es-CL"/>
                        </w:rPr>
                        <w:t>8</w:t>
                      </w:r>
                      <w:r>
                        <w:fldChar w:fldCharType="end"/>
                      </w:r>
                      <w:r w:rsidRPr="00507347">
                        <w:rPr>
                          <w:lang w:val="es-CL"/>
                        </w:rPr>
                        <w:t xml:space="preserve">. Imagen de </w:t>
                      </w:r>
                      <w:r w:rsidR="002F1463" w:rsidRPr="00507347">
                        <w:rPr>
                          <w:lang w:val="es-CL"/>
                        </w:rPr>
                        <w:t>condición</w:t>
                      </w:r>
                      <w:r w:rsidRPr="00507347">
                        <w:rPr>
                          <w:lang w:val="es-CL"/>
                        </w:rPr>
                        <w:t xml:space="preserve"> par</w:t>
                      </w:r>
                      <w:r>
                        <w:rPr>
                          <w:lang w:val="es-CL"/>
                        </w:rPr>
                        <w:t>a función main</w:t>
                      </w:r>
                    </w:p>
                  </w:txbxContent>
                </v:textbox>
                <w10:wrap anchorx="margin"/>
              </v:shape>
            </w:pict>
          </mc:Fallback>
        </mc:AlternateContent>
      </w:r>
    </w:p>
    <w:p w14:paraId="5A1555F5" w14:textId="77777777" w:rsidR="00583759" w:rsidRDefault="00583759" w:rsidP="00001E86"/>
    <w:p w14:paraId="4050D7A3" w14:textId="77777777" w:rsidR="00583759" w:rsidRDefault="00583759" w:rsidP="00001E86"/>
    <w:p w14:paraId="0148F3D3" w14:textId="23471DC3" w:rsidR="003419D7" w:rsidRDefault="003419D7" w:rsidP="00001E86">
      <w:r>
        <w:t xml:space="preserve">Este bloque de condición verifica que la función main solo se ejecute si el archivo se </w:t>
      </w:r>
      <w:r w:rsidR="002F1463">
        <w:t>está</w:t>
      </w:r>
      <w:r>
        <w:t xml:space="preserve"> ejecutando a su vez pasa los argumentos de la línea de comandos para que el programa pueda trabajar con ellos.</w:t>
      </w:r>
    </w:p>
    <w:p w14:paraId="37088F8E" w14:textId="77777777" w:rsidR="003419D7" w:rsidRPr="00001E86" w:rsidRDefault="003419D7" w:rsidP="00001E86"/>
    <w:p w14:paraId="36CDB5FF" w14:textId="77777777" w:rsidR="00130D6E" w:rsidRDefault="00EE7469" w:rsidP="00976312">
      <w:pPr>
        <w:pStyle w:val="Ttulo1"/>
      </w:pPr>
      <w:r>
        <w:t>Pruebas</w:t>
      </w:r>
    </w:p>
    <w:p w14:paraId="59764F4B" w14:textId="1DF5AA2D" w:rsidR="003419D7" w:rsidRDefault="003419D7" w:rsidP="003419D7">
      <w:r>
        <w:t>Para realizar las pruebas de la implementación y su correcto funcionamiento se ingresarán comandos de ejemplo dados con anterioridad por el docente a cargo.</w:t>
      </w:r>
    </w:p>
    <w:p w14:paraId="4621559C" w14:textId="10F379F8" w:rsidR="003419D7" w:rsidRDefault="003419D7" w:rsidP="003419D7"/>
    <w:p w14:paraId="3D08149F" w14:textId="641577EA" w:rsidR="003419D7" w:rsidRDefault="003419D7" w:rsidP="003419D7">
      <w:r>
        <w:t>4.1 ejemplo de uso sin parámetros.</w:t>
      </w:r>
    </w:p>
    <w:p w14:paraId="509375A8" w14:textId="6BC5AC49" w:rsidR="003419D7" w:rsidRDefault="003419D7" w:rsidP="003419D7"/>
    <w:p w14:paraId="5399A123" w14:textId="27232B7B" w:rsidR="003419D7" w:rsidRDefault="003419D7" w:rsidP="003419D7">
      <w:r>
        <w:rPr>
          <w:noProof/>
        </w:rPr>
        <mc:AlternateContent>
          <mc:Choice Requires="wps">
            <w:drawing>
              <wp:anchor distT="0" distB="0" distL="114300" distR="114300" simplePos="0" relativeHeight="251685888" behindDoc="0" locked="0" layoutInCell="1" allowOverlap="1" wp14:anchorId="0B47E56E" wp14:editId="049CCA2D">
                <wp:simplePos x="0" y="0"/>
                <wp:positionH relativeFrom="column">
                  <wp:posOffset>0</wp:posOffset>
                </wp:positionH>
                <wp:positionV relativeFrom="paragraph">
                  <wp:posOffset>993140</wp:posOffset>
                </wp:positionV>
                <wp:extent cx="6125210" cy="635"/>
                <wp:effectExtent l="0" t="0" r="8890" b="5715"/>
                <wp:wrapNone/>
                <wp:docPr id="2027972505" name="Cuadro de texto 1"/>
                <wp:cNvGraphicFramePr/>
                <a:graphic xmlns:a="http://schemas.openxmlformats.org/drawingml/2006/main">
                  <a:graphicData uri="http://schemas.microsoft.com/office/word/2010/wordprocessingShape">
                    <wps:wsp>
                      <wps:cNvSpPr txBox="1"/>
                      <wps:spPr>
                        <a:xfrm>
                          <a:off x="0" y="0"/>
                          <a:ext cx="6125210" cy="635"/>
                        </a:xfrm>
                        <a:prstGeom prst="rect">
                          <a:avLst/>
                        </a:prstGeom>
                        <a:noFill/>
                        <a:ln>
                          <a:noFill/>
                        </a:ln>
                      </wps:spPr>
                      <wps:txbx>
                        <w:txbxContent>
                          <w:p w14:paraId="1A8108EB" w14:textId="0D2C5593" w:rsidR="003419D7" w:rsidRPr="003419D7" w:rsidRDefault="003419D7" w:rsidP="003419D7">
                            <w:pPr>
                              <w:pStyle w:val="Descripcin"/>
                              <w:shd w:val="clear" w:color="auto" w:fill="FFFFFF" w:themeFill="background1"/>
                              <w:rPr>
                                <w:rFonts w:cs="Times New Roman"/>
                                <w:snapToGrid w:val="0"/>
                                <w:lang w:val="es-CL"/>
                              </w:rPr>
                            </w:pPr>
                            <w:r w:rsidRPr="003419D7">
                              <w:rPr>
                                <w:lang w:val="es-CL"/>
                              </w:rPr>
                              <w:t xml:space="preserve">Ilustración </w:t>
                            </w:r>
                            <w:r>
                              <w:fldChar w:fldCharType="begin"/>
                            </w:r>
                            <w:r w:rsidRPr="003419D7">
                              <w:rPr>
                                <w:lang w:val="es-CL"/>
                              </w:rPr>
                              <w:instrText xml:space="preserve"> SEQ Ilustración \* ARABIC </w:instrText>
                            </w:r>
                            <w:r>
                              <w:fldChar w:fldCharType="separate"/>
                            </w:r>
                            <w:r w:rsidR="009F789C">
                              <w:rPr>
                                <w:noProof/>
                                <w:lang w:val="es-CL"/>
                              </w:rPr>
                              <w:t>9</w:t>
                            </w:r>
                            <w:r>
                              <w:fldChar w:fldCharType="end"/>
                            </w:r>
                            <w:r w:rsidRPr="003419D7">
                              <w:rPr>
                                <w:lang w:val="es-CL"/>
                              </w:rPr>
                              <w:t>. Imagen de consola a l</w:t>
                            </w:r>
                            <w:r>
                              <w:rPr>
                                <w:lang w:val="es-CL"/>
                              </w:rPr>
                              <w:t xml:space="preserve">a hora de ejecutar sin </w:t>
                            </w:r>
                            <w:r w:rsidR="002F1463">
                              <w:rPr>
                                <w:lang w:val="es-CL"/>
                              </w:rPr>
                              <w:t>parámetros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7E56E" id="_x0000_s1034" type="#_x0000_t202" style="position:absolute;left:0;text-align:left;margin-left:0;margin-top:78.2pt;width:482.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" filled="f" stroked="f">
                <v:textbox style="mso-fit-shape-to-text:t" inset="0,0,0,0">
                  <w:txbxContent>
                    <w:p w14:paraId="1A8108EB" w14:textId="0D2C5593" w:rsidR="003419D7" w:rsidRPr="003419D7" w:rsidRDefault="003419D7" w:rsidP="003419D7">
                      <w:pPr>
                        <w:pStyle w:val="Descripcin"/>
                        <w:shd w:val="clear" w:color="auto" w:fill="FFFFFF" w:themeFill="background1"/>
                        <w:rPr>
                          <w:rFonts w:cs="Times New Roman"/>
                          <w:snapToGrid w:val="0"/>
                          <w:lang w:val="es-CL"/>
                        </w:rPr>
                      </w:pPr>
                      <w:r w:rsidRPr="003419D7">
                        <w:rPr>
                          <w:lang w:val="es-CL"/>
                        </w:rPr>
                        <w:t xml:space="preserve">Ilustración </w:t>
                      </w:r>
                      <w:r>
                        <w:fldChar w:fldCharType="begin"/>
                      </w:r>
                      <w:r w:rsidRPr="003419D7">
                        <w:rPr>
                          <w:lang w:val="es-CL"/>
                        </w:rPr>
                        <w:instrText xml:space="preserve"> SEQ Ilustración \* ARABIC </w:instrText>
                      </w:r>
                      <w:r>
                        <w:fldChar w:fldCharType="separate"/>
                      </w:r>
                      <w:r w:rsidR="009F789C">
                        <w:rPr>
                          <w:noProof/>
                          <w:lang w:val="es-CL"/>
                        </w:rPr>
                        <w:t>9</w:t>
                      </w:r>
                      <w:r>
                        <w:fldChar w:fldCharType="end"/>
                      </w:r>
                      <w:r w:rsidRPr="003419D7">
                        <w:rPr>
                          <w:lang w:val="es-CL"/>
                        </w:rPr>
                        <w:t>. Imagen de consola a l</w:t>
                      </w:r>
                      <w:r>
                        <w:rPr>
                          <w:lang w:val="es-CL"/>
                        </w:rPr>
                        <w:t xml:space="preserve">a hora de ejecutar sin </w:t>
                      </w:r>
                      <w:r w:rsidR="002F1463">
                        <w:rPr>
                          <w:lang w:val="es-CL"/>
                        </w:rPr>
                        <w:t>parámetros</w:t>
                      </w:r>
                    </w:p>
                  </w:txbxContent>
                </v:textbox>
              </v:shape>
            </w:pict>
          </mc:Fallback>
        </mc:AlternateContent>
      </w:r>
      <w:r w:rsidRPr="003419D7">
        <w:rPr>
          <w:noProof/>
        </w:rPr>
        <w:drawing>
          <wp:anchor distT="0" distB="0" distL="114300" distR="114300" simplePos="0" relativeHeight="251683840" behindDoc="0" locked="0" layoutInCell="1" allowOverlap="1" wp14:anchorId="47D977C2" wp14:editId="62ECE40D">
            <wp:simplePos x="0" y="0"/>
            <wp:positionH relativeFrom="margin">
              <wp:align>left</wp:align>
            </wp:positionH>
            <wp:positionV relativeFrom="paragraph">
              <wp:posOffset>8890</wp:posOffset>
            </wp:positionV>
            <wp:extent cx="6125210" cy="927100"/>
            <wp:effectExtent l="0" t="0" r="8890" b="6350"/>
            <wp:wrapNone/>
            <wp:docPr id="1857304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0484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125210" cy="927100"/>
                    </a:xfrm>
                    <a:prstGeom prst="rect">
                      <a:avLst/>
                    </a:prstGeom>
                  </pic:spPr>
                </pic:pic>
              </a:graphicData>
            </a:graphic>
          </wp:anchor>
        </w:drawing>
      </w:r>
    </w:p>
    <w:p w14:paraId="519B5969" w14:textId="7E609A6F" w:rsidR="003419D7" w:rsidRDefault="003419D7" w:rsidP="003419D7"/>
    <w:p w14:paraId="5BABAAE0" w14:textId="77777777" w:rsidR="003419D7" w:rsidRDefault="003419D7" w:rsidP="003419D7"/>
    <w:p w14:paraId="6CF013B3" w14:textId="77777777" w:rsidR="003419D7" w:rsidRDefault="003419D7" w:rsidP="003419D7"/>
    <w:p w14:paraId="5303D699" w14:textId="77777777" w:rsidR="003419D7" w:rsidRDefault="003419D7" w:rsidP="003419D7"/>
    <w:p w14:paraId="7353F5A7" w14:textId="77777777" w:rsidR="003419D7" w:rsidRDefault="003419D7" w:rsidP="003419D7"/>
    <w:p w14:paraId="714720D4" w14:textId="21FC7A1D" w:rsidR="003419D7" w:rsidRDefault="00542691" w:rsidP="003419D7">
      <w:r>
        <w:t>La imagen anterior nos mostrara lo que nos mostrara el comando help por haber ejecutado sin parámetros el programa mostrando así ejemplos de como llevar a cabo una localización con una Mac a consultar.</w:t>
      </w:r>
    </w:p>
    <w:p w14:paraId="1517B676" w14:textId="77777777" w:rsidR="00542691" w:rsidRDefault="00542691" w:rsidP="003419D7"/>
    <w:p w14:paraId="5363795D" w14:textId="361C8A37" w:rsidR="00542691" w:rsidRDefault="00542691" w:rsidP="003419D7">
      <w:r>
        <w:t>4.2 Ejemplo de uso con parámetros.</w:t>
      </w:r>
    </w:p>
    <w:p w14:paraId="3D7528CF" w14:textId="7EB138D4" w:rsidR="00542691" w:rsidRDefault="00542691" w:rsidP="003419D7">
      <w:r>
        <w:t xml:space="preserve">4.2.1 Caso de Mac que esta en la base de datos. </w:t>
      </w:r>
    </w:p>
    <w:p w14:paraId="20E41130" w14:textId="45891C98" w:rsidR="00542691" w:rsidRDefault="00542691" w:rsidP="003419D7"/>
    <w:p w14:paraId="6F0415A5" w14:textId="616E75D7" w:rsidR="003419D7" w:rsidRDefault="00542691" w:rsidP="003419D7">
      <w:r>
        <w:rPr>
          <w:noProof/>
        </w:rPr>
        <mc:AlternateContent>
          <mc:Choice Requires="wps">
            <w:drawing>
              <wp:anchor distT="0" distB="0" distL="114300" distR="114300" simplePos="0" relativeHeight="251688960" behindDoc="0" locked="0" layoutInCell="1" allowOverlap="1" wp14:anchorId="65ABAFDD" wp14:editId="327233A0">
                <wp:simplePos x="0" y="0"/>
                <wp:positionH relativeFrom="column">
                  <wp:posOffset>67310</wp:posOffset>
                </wp:positionH>
                <wp:positionV relativeFrom="paragraph">
                  <wp:posOffset>819785</wp:posOffset>
                </wp:positionV>
                <wp:extent cx="6057900" cy="635"/>
                <wp:effectExtent l="0" t="0" r="0" b="5715"/>
                <wp:wrapNone/>
                <wp:docPr id="1792348069" name="Cuadro de texto 1"/>
                <wp:cNvGraphicFramePr/>
                <a:graphic xmlns:a="http://schemas.openxmlformats.org/drawingml/2006/main">
                  <a:graphicData uri="http://schemas.microsoft.com/office/word/2010/wordprocessingShape">
                    <wps:wsp>
                      <wps:cNvSpPr txBox="1"/>
                      <wps:spPr>
                        <a:xfrm>
                          <a:off x="0" y="0"/>
                          <a:ext cx="6057900" cy="635"/>
                        </a:xfrm>
                        <a:prstGeom prst="rect">
                          <a:avLst/>
                        </a:prstGeom>
                        <a:noFill/>
                        <a:ln>
                          <a:noFill/>
                        </a:ln>
                      </wps:spPr>
                      <wps:txbx>
                        <w:txbxContent>
                          <w:p w14:paraId="12FAC39D" w14:textId="1B81FDB7" w:rsidR="00542691" w:rsidRPr="00542691" w:rsidRDefault="00542691" w:rsidP="00542691">
                            <w:pPr>
                              <w:pStyle w:val="Descripcin"/>
                              <w:shd w:val="clear" w:color="auto" w:fill="FFFFFF" w:themeFill="background1"/>
                              <w:rPr>
                                <w:rFonts w:cs="Times New Roman"/>
                                <w:noProof/>
                                <w:snapToGrid w:val="0"/>
                                <w:lang w:val="es-CL"/>
                              </w:rPr>
                            </w:pPr>
                            <w:r w:rsidRPr="00542691">
                              <w:rPr>
                                <w:lang w:val="es-CL"/>
                              </w:rPr>
                              <w:t xml:space="preserve">Ilustración </w:t>
                            </w:r>
                            <w:r>
                              <w:fldChar w:fldCharType="begin"/>
                            </w:r>
                            <w:r w:rsidRPr="00542691">
                              <w:rPr>
                                <w:lang w:val="es-CL"/>
                              </w:rPr>
                              <w:instrText xml:space="preserve"> SEQ Ilustración \* ARABIC </w:instrText>
                            </w:r>
                            <w:r>
                              <w:fldChar w:fldCharType="separate"/>
                            </w:r>
                            <w:r w:rsidR="009F789C">
                              <w:rPr>
                                <w:noProof/>
                                <w:lang w:val="es-CL"/>
                              </w:rPr>
                              <w:t>10</w:t>
                            </w:r>
                            <w:r>
                              <w:fldChar w:fldCharType="end"/>
                            </w:r>
                            <w:r w:rsidRPr="00542691">
                              <w:rPr>
                                <w:lang w:val="es-CL"/>
                              </w:rPr>
                              <w:t xml:space="preserve">. Imagen de consola al </w:t>
                            </w:r>
                            <w:r>
                              <w:rPr>
                                <w:lang w:val="es-CL"/>
                              </w:rPr>
                              <w:t xml:space="preserve">ingresar ejemplo con </w:t>
                            </w:r>
                            <w:r w:rsidR="002F1463">
                              <w:rPr>
                                <w:lang w:val="es-CL"/>
                              </w:rPr>
                              <w:t>parámetros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AFDD" id="_x0000_s1035" type="#_x0000_t202" style="position:absolute;left:0;text-align:left;margin-left:5.3pt;margin-top:64.55pt;width:4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" filled="f" stroked="f">
                <v:textbox style="mso-fit-shape-to-text:t" inset="0,0,0,0">
                  <w:txbxContent>
                    <w:p w14:paraId="12FAC39D" w14:textId="1B81FDB7" w:rsidR="00542691" w:rsidRPr="00542691" w:rsidRDefault="00542691" w:rsidP="00542691">
                      <w:pPr>
                        <w:pStyle w:val="Descripcin"/>
                        <w:shd w:val="clear" w:color="auto" w:fill="FFFFFF" w:themeFill="background1"/>
                        <w:rPr>
                          <w:rFonts w:cs="Times New Roman"/>
                          <w:noProof/>
                          <w:snapToGrid w:val="0"/>
                          <w:lang w:val="es-CL"/>
                        </w:rPr>
                      </w:pPr>
                      <w:r w:rsidRPr="00542691">
                        <w:rPr>
                          <w:lang w:val="es-CL"/>
                        </w:rPr>
                        <w:t xml:space="preserve">Ilustración </w:t>
                      </w:r>
                      <w:r>
                        <w:fldChar w:fldCharType="begin"/>
                      </w:r>
                      <w:r w:rsidRPr="00542691">
                        <w:rPr>
                          <w:lang w:val="es-CL"/>
                        </w:rPr>
                        <w:instrText xml:space="preserve"> SEQ Ilustración \* ARABIC </w:instrText>
                      </w:r>
                      <w:r>
                        <w:fldChar w:fldCharType="separate"/>
                      </w:r>
                      <w:r w:rsidR="009F789C">
                        <w:rPr>
                          <w:noProof/>
                          <w:lang w:val="es-CL"/>
                        </w:rPr>
                        <w:t>10</w:t>
                      </w:r>
                      <w:r>
                        <w:fldChar w:fldCharType="end"/>
                      </w:r>
                      <w:r w:rsidRPr="00542691">
                        <w:rPr>
                          <w:lang w:val="es-CL"/>
                        </w:rPr>
                        <w:t xml:space="preserve">. Imagen de consola al </w:t>
                      </w:r>
                      <w:r>
                        <w:rPr>
                          <w:lang w:val="es-CL"/>
                        </w:rPr>
                        <w:t xml:space="preserve">ingresar ejemplo con </w:t>
                      </w:r>
                      <w:r w:rsidR="002F1463">
                        <w:rPr>
                          <w:lang w:val="es-CL"/>
                        </w:rPr>
                        <w:t>parámetros</w:t>
                      </w:r>
                    </w:p>
                  </w:txbxContent>
                </v:textbox>
              </v:shape>
            </w:pict>
          </mc:Fallback>
        </mc:AlternateContent>
      </w:r>
      <w:r>
        <w:rPr>
          <w:noProof/>
        </w:rPr>
        <w:drawing>
          <wp:anchor distT="0" distB="0" distL="114300" distR="114300" simplePos="0" relativeHeight="251686912" behindDoc="0" locked="0" layoutInCell="1" allowOverlap="1" wp14:anchorId="2BF31D0B" wp14:editId="775928B2">
            <wp:simplePos x="0" y="0"/>
            <wp:positionH relativeFrom="margin">
              <wp:align>right</wp:align>
            </wp:positionH>
            <wp:positionV relativeFrom="paragraph">
              <wp:posOffset>26670</wp:posOffset>
            </wp:positionV>
            <wp:extent cx="6057900" cy="736414"/>
            <wp:effectExtent l="0" t="0" r="0" b="6985"/>
            <wp:wrapNone/>
            <wp:docPr id="60377558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736414"/>
                    </a:xfrm>
                    <a:prstGeom prst="rect">
                      <a:avLst/>
                    </a:prstGeom>
                    <a:noFill/>
                  </pic:spPr>
                </pic:pic>
              </a:graphicData>
            </a:graphic>
            <wp14:sizeRelH relativeFrom="margin">
              <wp14:pctWidth>0</wp14:pctWidth>
            </wp14:sizeRelH>
            <wp14:sizeRelV relativeFrom="margin">
              <wp14:pctHeight>0</wp14:pctHeight>
            </wp14:sizeRelV>
          </wp:anchor>
        </w:drawing>
      </w:r>
    </w:p>
    <w:p w14:paraId="692F96BC" w14:textId="77777777" w:rsidR="003419D7" w:rsidRDefault="003419D7" w:rsidP="003419D7"/>
    <w:p w14:paraId="38055EAE" w14:textId="77777777" w:rsidR="003419D7" w:rsidRDefault="003419D7" w:rsidP="003419D7"/>
    <w:p w14:paraId="547F0593" w14:textId="77777777" w:rsidR="003419D7" w:rsidRDefault="003419D7" w:rsidP="003419D7"/>
    <w:p w14:paraId="7E76DBFA" w14:textId="77777777" w:rsidR="003419D7" w:rsidRDefault="003419D7" w:rsidP="003419D7"/>
    <w:p w14:paraId="6730E6D4" w14:textId="542B0025" w:rsidR="003419D7" w:rsidRDefault="00542691" w:rsidP="003419D7">
      <w:r>
        <w:t>En el caso de la Mac que se encuentra en la base de datos nos devolverá el fabricante y su tiempo de respuesta respectivo en milisegundos.</w:t>
      </w:r>
    </w:p>
    <w:p w14:paraId="06341A55" w14:textId="77777777" w:rsidR="00542691" w:rsidRDefault="00542691" w:rsidP="003419D7"/>
    <w:p w14:paraId="75C21259" w14:textId="77777777" w:rsidR="00542691" w:rsidRDefault="00542691" w:rsidP="003419D7"/>
    <w:p w14:paraId="32A7A6AC" w14:textId="6CAB810A" w:rsidR="00542691" w:rsidRDefault="00542691" w:rsidP="003419D7">
      <w:r>
        <w:t>4.2.2 Caso de Mac que no esta en la base de datos.</w:t>
      </w:r>
    </w:p>
    <w:p w14:paraId="553A2603" w14:textId="2F124B39" w:rsidR="003419D7" w:rsidRDefault="003419D7" w:rsidP="003419D7"/>
    <w:p w14:paraId="1B3F4B6B" w14:textId="39A9D327" w:rsidR="003419D7" w:rsidRDefault="00542691" w:rsidP="003419D7">
      <w:r>
        <w:rPr>
          <w:noProof/>
        </w:rPr>
        <mc:AlternateContent>
          <mc:Choice Requires="wps">
            <w:drawing>
              <wp:anchor distT="0" distB="0" distL="114300" distR="114300" simplePos="0" relativeHeight="251692032" behindDoc="0" locked="0" layoutInCell="1" allowOverlap="1" wp14:anchorId="431655DC" wp14:editId="4FB03550">
                <wp:simplePos x="0" y="0"/>
                <wp:positionH relativeFrom="column">
                  <wp:posOffset>123190</wp:posOffset>
                </wp:positionH>
                <wp:positionV relativeFrom="paragraph">
                  <wp:posOffset>869950</wp:posOffset>
                </wp:positionV>
                <wp:extent cx="6002020" cy="635"/>
                <wp:effectExtent l="0" t="0" r="17780" b="5715"/>
                <wp:wrapNone/>
                <wp:docPr id="1377994047" name="Cuadro de texto 1"/>
                <wp:cNvGraphicFramePr/>
                <a:graphic xmlns:a="http://schemas.openxmlformats.org/drawingml/2006/main">
                  <a:graphicData uri="http://schemas.microsoft.com/office/word/2010/wordprocessingShape">
                    <wps:wsp>
                      <wps:cNvSpPr txBox="1"/>
                      <wps:spPr>
                        <a:xfrm>
                          <a:off x="0" y="0"/>
                          <a:ext cx="6002020" cy="635"/>
                        </a:xfrm>
                        <a:prstGeom prst="rect">
                          <a:avLst/>
                        </a:prstGeom>
                        <a:noFill/>
                        <a:ln>
                          <a:noFill/>
                        </a:ln>
                      </wps:spPr>
                      <wps:txbx>
                        <w:txbxContent>
                          <w:p w14:paraId="64BF1CBF" w14:textId="0A7A0428" w:rsidR="00542691" w:rsidRPr="00542691" w:rsidRDefault="00542691" w:rsidP="00542691">
                            <w:pPr>
                              <w:pStyle w:val="Descripcin"/>
                              <w:shd w:val="clear" w:color="auto" w:fill="FFFFFF" w:themeFill="background1"/>
                              <w:rPr>
                                <w:rFonts w:cs="Times New Roman"/>
                                <w:noProof/>
                                <w:snapToGrid w:val="0"/>
                                <w:lang w:val="es-CL"/>
                              </w:rPr>
                            </w:pPr>
                            <w:r w:rsidRPr="00542691">
                              <w:rPr>
                                <w:lang w:val="es-CL"/>
                              </w:rPr>
                              <w:t xml:space="preserve">Ilustración </w:t>
                            </w:r>
                            <w:r>
                              <w:fldChar w:fldCharType="begin"/>
                            </w:r>
                            <w:r w:rsidRPr="00542691">
                              <w:rPr>
                                <w:lang w:val="es-CL"/>
                              </w:rPr>
                              <w:instrText xml:space="preserve"> SEQ Ilustración \* ARABIC </w:instrText>
                            </w:r>
                            <w:r>
                              <w:fldChar w:fldCharType="separate"/>
                            </w:r>
                            <w:r w:rsidR="009F789C">
                              <w:rPr>
                                <w:noProof/>
                                <w:lang w:val="es-CL"/>
                              </w:rPr>
                              <w:t>11</w:t>
                            </w:r>
                            <w:r>
                              <w:fldChar w:fldCharType="end"/>
                            </w:r>
                            <w:r w:rsidRPr="00542691">
                              <w:rPr>
                                <w:lang w:val="es-CL"/>
                              </w:rPr>
                              <w:t xml:space="preserve">. Imagen de consola </w:t>
                            </w:r>
                            <w:r>
                              <w:rPr>
                                <w:lang w:val="es-CL"/>
                              </w:rPr>
                              <w:t xml:space="preserve">de </w:t>
                            </w:r>
                            <w:r w:rsidR="002F1463">
                              <w:rPr>
                                <w:lang w:val="es-CL"/>
                              </w:rPr>
                              <w:t>ejemplo</w:t>
                            </w:r>
                            <w:r>
                              <w:rPr>
                                <w:lang w:val="es-CL"/>
                              </w:rPr>
                              <w:t xml:space="preserve"> con parámetros.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655DC" id="_x0000_s1036" type="#_x0000_t202" style="position:absolute;left:0;text-align:left;margin-left:9.7pt;margin-top:68.5pt;width:472.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" filled="f" stroked="f">
                <v:textbox style="mso-fit-shape-to-text:t" inset="0,0,0,0">
                  <w:txbxContent>
                    <w:p w14:paraId="64BF1CBF" w14:textId="0A7A0428" w:rsidR="00542691" w:rsidRPr="00542691" w:rsidRDefault="00542691" w:rsidP="00542691">
                      <w:pPr>
                        <w:pStyle w:val="Descripcin"/>
                        <w:shd w:val="clear" w:color="auto" w:fill="FFFFFF" w:themeFill="background1"/>
                        <w:rPr>
                          <w:rFonts w:cs="Times New Roman"/>
                          <w:noProof/>
                          <w:snapToGrid w:val="0"/>
                          <w:lang w:val="es-CL"/>
                        </w:rPr>
                      </w:pPr>
                      <w:r w:rsidRPr="00542691">
                        <w:rPr>
                          <w:lang w:val="es-CL"/>
                        </w:rPr>
                        <w:t xml:space="preserve">Ilustración </w:t>
                      </w:r>
                      <w:r>
                        <w:fldChar w:fldCharType="begin"/>
                      </w:r>
                      <w:r w:rsidRPr="00542691">
                        <w:rPr>
                          <w:lang w:val="es-CL"/>
                        </w:rPr>
                        <w:instrText xml:space="preserve"> SEQ Ilustración \* ARABIC </w:instrText>
                      </w:r>
                      <w:r>
                        <w:fldChar w:fldCharType="separate"/>
                      </w:r>
                      <w:r w:rsidR="009F789C">
                        <w:rPr>
                          <w:noProof/>
                          <w:lang w:val="es-CL"/>
                        </w:rPr>
                        <w:t>11</w:t>
                      </w:r>
                      <w:r>
                        <w:fldChar w:fldCharType="end"/>
                      </w:r>
                      <w:r w:rsidRPr="00542691">
                        <w:rPr>
                          <w:lang w:val="es-CL"/>
                        </w:rPr>
                        <w:t xml:space="preserve">. Imagen de consola </w:t>
                      </w:r>
                      <w:r>
                        <w:rPr>
                          <w:lang w:val="es-CL"/>
                        </w:rPr>
                        <w:t xml:space="preserve">de </w:t>
                      </w:r>
                      <w:r w:rsidR="002F1463">
                        <w:rPr>
                          <w:lang w:val="es-CL"/>
                        </w:rPr>
                        <w:t>ejemplo</w:t>
                      </w:r>
                      <w:r>
                        <w:rPr>
                          <w:lang w:val="es-CL"/>
                        </w:rPr>
                        <w:t xml:space="preserve"> con parámetros.</w:t>
                      </w:r>
                    </w:p>
                  </w:txbxContent>
                </v:textbox>
              </v:shape>
            </w:pict>
          </mc:Fallback>
        </mc:AlternateContent>
      </w:r>
      <w:r>
        <w:rPr>
          <w:noProof/>
        </w:rPr>
        <w:drawing>
          <wp:anchor distT="0" distB="0" distL="114300" distR="114300" simplePos="0" relativeHeight="251689984" behindDoc="0" locked="0" layoutInCell="1" allowOverlap="1" wp14:anchorId="752AB305" wp14:editId="0AC5C02C">
            <wp:simplePos x="0" y="0"/>
            <wp:positionH relativeFrom="margin">
              <wp:align>right</wp:align>
            </wp:positionH>
            <wp:positionV relativeFrom="paragraph">
              <wp:posOffset>5080</wp:posOffset>
            </wp:positionV>
            <wp:extent cx="6002437" cy="807720"/>
            <wp:effectExtent l="0" t="0" r="0" b="0"/>
            <wp:wrapNone/>
            <wp:docPr id="17335351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2437" cy="807720"/>
                    </a:xfrm>
                    <a:prstGeom prst="rect">
                      <a:avLst/>
                    </a:prstGeom>
                    <a:noFill/>
                  </pic:spPr>
                </pic:pic>
              </a:graphicData>
            </a:graphic>
            <wp14:sizeRelH relativeFrom="margin">
              <wp14:pctWidth>0</wp14:pctWidth>
            </wp14:sizeRelH>
            <wp14:sizeRelV relativeFrom="margin">
              <wp14:pctHeight>0</wp14:pctHeight>
            </wp14:sizeRelV>
          </wp:anchor>
        </w:drawing>
      </w:r>
    </w:p>
    <w:p w14:paraId="50B94682" w14:textId="77777777" w:rsidR="003419D7" w:rsidRDefault="003419D7" w:rsidP="003419D7"/>
    <w:p w14:paraId="24E02861" w14:textId="77777777" w:rsidR="003419D7" w:rsidRDefault="003419D7" w:rsidP="003419D7"/>
    <w:p w14:paraId="49B2E42F" w14:textId="77777777" w:rsidR="003419D7" w:rsidRDefault="003419D7" w:rsidP="003419D7"/>
    <w:p w14:paraId="7343E112" w14:textId="77777777" w:rsidR="003419D7" w:rsidRDefault="003419D7" w:rsidP="003419D7"/>
    <w:p w14:paraId="3F13B065" w14:textId="356B31F9" w:rsidR="003419D7" w:rsidRDefault="00542691" w:rsidP="003419D7">
      <w:r>
        <w:t xml:space="preserve">En el caso de la Mac que no está en la base de datos esta no </w:t>
      </w:r>
      <w:r w:rsidR="002F1463">
        <w:t>mostrará</w:t>
      </w:r>
      <w:r>
        <w:t xml:space="preserve"> el </w:t>
      </w:r>
      <w:r w:rsidR="00D87118">
        <w:t>fabricante,</w:t>
      </w:r>
      <w:r>
        <w:t xml:space="preserve"> pero si devolverá el tiempo de respuesta en milisegundos.</w:t>
      </w:r>
    </w:p>
    <w:p w14:paraId="79052700" w14:textId="77777777" w:rsidR="003419D7" w:rsidRDefault="003419D7" w:rsidP="003419D7"/>
    <w:p w14:paraId="155C515F" w14:textId="0BFA738D" w:rsidR="006C61C5" w:rsidRDefault="006C61C5" w:rsidP="003419D7">
      <w:r>
        <w:t>4.2.3</w:t>
      </w:r>
      <w:r w:rsidRPr="006C61C5">
        <w:t xml:space="preserve"> </w:t>
      </w:r>
      <w:r>
        <w:t>Caso fabricantes de las MAC disponibles en la tabla arp</w:t>
      </w:r>
    </w:p>
    <w:p w14:paraId="2F3BCF81" w14:textId="0A785133" w:rsidR="006C61C5" w:rsidRDefault="006C61C5" w:rsidP="003419D7"/>
    <w:p w14:paraId="47DB04B1" w14:textId="718BA8F9" w:rsidR="003419D7" w:rsidRDefault="006C61C5" w:rsidP="003419D7">
      <w:r>
        <w:rPr>
          <w:noProof/>
        </w:rPr>
        <mc:AlternateContent>
          <mc:Choice Requires="wps">
            <w:drawing>
              <wp:anchor distT="0" distB="0" distL="114300" distR="114300" simplePos="0" relativeHeight="251695104" behindDoc="0" locked="0" layoutInCell="1" allowOverlap="1" wp14:anchorId="15DE54B1" wp14:editId="25218A99">
                <wp:simplePos x="0" y="0"/>
                <wp:positionH relativeFrom="column">
                  <wp:posOffset>0</wp:posOffset>
                </wp:positionH>
                <wp:positionV relativeFrom="paragraph">
                  <wp:posOffset>1323975</wp:posOffset>
                </wp:positionV>
                <wp:extent cx="6125210" cy="635"/>
                <wp:effectExtent l="0" t="0" r="8890" b="5715"/>
                <wp:wrapNone/>
                <wp:docPr id="219027805" name="Cuadro de texto 1"/>
                <wp:cNvGraphicFramePr/>
                <a:graphic xmlns:a="http://schemas.openxmlformats.org/drawingml/2006/main">
                  <a:graphicData uri="http://schemas.microsoft.com/office/word/2010/wordprocessingShape">
                    <wps:wsp>
                      <wps:cNvSpPr txBox="1"/>
                      <wps:spPr>
                        <a:xfrm>
                          <a:off x="0" y="0"/>
                          <a:ext cx="6125210" cy="635"/>
                        </a:xfrm>
                        <a:prstGeom prst="rect">
                          <a:avLst/>
                        </a:prstGeom>
                        <a:noFill/>
                        <a:ln>
                          <a:noFill/>
                        </a:ln>
                      </wps:spPr>
                      <wps:txbx>
                        <w:txbxContent>
                          <w:p w14:paraId="2FC29D66" w14:textId="326169D6" w:rsidR="006C61C5" w:rsidRPr="006C61C5" w:rsidRDefault="006C61C5" w:rsidP="006C61C5">
                            <w:pPr>
                              <w:pStyle w:val="Descripcin"/>
                              <w:shd w:val="clear" w:color="auto" w:fill="FFFFFF" w:themeFill="background1"/>
                              <w:rPr>
                                <w:rFonts w:cs="Times New Roman"/>
                                <w:snapToGrid w:val="0"/>
                                <w:lang w:val="es-CL"/>
                              </w:rPr>
                            </w:pPr>
                            <w:r w:rsidRPr="006C61C5">
                              <w:rPr>
                                <w:lang w:val="es-CL"/>
                              </w:rPr>
                              <w:t xml:space="preserve">Ilustración </w:t>
                            </w:r>
                            <w:r>
                              <w:fldChar w:fldCharType="begin"/>
                            </w:r>
                            <w:r w:rsidRPr="006C61C5">
                              <w:rPr>
                                <w:lang w:val="es-CL"/>
                              </w:rPr>
                              <w:instrText xml:space="preserve"> SEQ Ilustración \* ARABIC </w:instrText>
                            </w:r>
                            <w:r>
                              <w:fldChar w:fldCharType="separate"/>
                            </w:r>
                            <w:r w:rsidR="009F789C">
                              <w:rPr>
                                <w:noProof/>
                                <w:lang w:val="es-CL"/>
                              </w:rPr>
                              <w:t>12</w:t>
                            </w:r>
                            <w:r>
                              <w:fldChar w:fldCharType="end"/>
                            </w:r>
                            <w:r w:rsidRPr="006C61C5">
                              <w:rPr>
                                <w:lang w:val="es-CL"/>
                              </w:rPr>
                              <w:t>. Imagen de consola de e</w:t>
                            </w:r>
                            <w:r>
                              <w:rPr>
                                <w:lang w:val="es-CL"/>
                              </w:rPr>
                              <w:t>jemplo con parámetros.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E54B1" id="_x0000_s1037" type="#_x0000_t202" style="position:absolute;left:0;text-align:left;margin-left:0;margin-top:104.25pt;width:482.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" filled="f" stroked="f">
                <v:textbox style="mso-fit-shape-to-text:t" inset="0,0,0,0">
                  <w:txbxContent>
                    <w:p w14:paraId="2FC29D66" w14:textId="326169D6" w:rsidR="006C61C5" w:rsidRPr="006C61C5" w:rsidRDefault="006C61C5" w:rsidP="006C61C5">
                      <w:pPr>
                        <w:pStyle w:val="Descripcin"/>
                        <w:shd w:val="clear" w:color="auto" w:fill="FFFFFF" w:themeFill="background1"/>
                        <w:rPr>
                          <w:rFonts w:cs="Times New Roman"/>
                          <w:snapToGrid w:val="0"/>
                          <w:lang w:val="es-CL"/>
                        </w:rPr>
                      </w:pPr>
                      <w:r w:rsidRPr="006C61C5">
                        <w:rPr>
                          <w:lang w:val="es-CL"/>
                        </w:rPr>
                        <w:t xml:space="preserve">Ilustración </w:t>
                      </w:r>
                      <w:r>
                        <w:fldChar w:fldCharType="begin"/>
                      </w:r>
                      <w:r w:rsidRPr="006C61C5">
                        <w:rPr>
                          <w:lang w:val="es-CL"/>
                        </w:rPr>
                        <w:instrText xml:space="preserve"> SEQ Ilustración \* ARABIC </w:instrText>
                      </w:r>
                      <w:r>
                        <w:fldChar w:fldCharType="separate"/>
                      </w:r>
                      <w:r w:rsidR="009F789C">
                        <w:rPr>
                          <w:noProof/>
                          <w:lang w:val="es-CL"/>
                        </w:rPr>
                        <w:t>12</w:t>
                      </w:r>
                      <w:r>
                        <w:fldChar w:fldCharType="end"/>
                      </w:r>
                      <w:r w:rsidRPr="006C61C5">
                        <w:rPr>
                          <w:lang w:val="es-CL"/>
                        </w:rPr>
                        <w:t>. Imagen de consola de e</w:t>
                      </w:r>
                      <w:r>
                        <w:rPr>
                          <w:lang w:val="es-CL"/>
                        </w:rPr>
                        <w:t>jemplo con parámetros.</w:t>
                      </w:r>
                    </w:p>
                  </w:txbxContent>
                </v:textbox>
              </v:shape>
            </w:pict>
          </mc:Fallback>
        </mc:AlternateContent>
      </w:r>
      <w:r w:rsidRPr="006C61C5">
        <w:rPr>
          <w:noProof/>
        </w:rPr>
        <w:drawing>
          <wp:anchor distT="0" distB="0" distL="114300" distR="114300" simplePos="0" relativeHeight="251693056" behindDoc="0" locked="0" layoutInCell="1" allowOverlap="1" wp14:anchorId="144D932D" wp14:editId="41D920AD">
            <wp:simplePos x="0" y="0"/>
            <wp:positionH relativeFrom="margin">
              <wp:align>left</wp:align>
            </wp:positionH>
            <wp:positionV relativeFrom="paragraph">
              <wp:posOffset>10160</wp:posOffset>
            </wp:positionV>
            <wp:extent cx="6125210" cy="1256665"/>
            <wp:effectExtent l="0" t="0" r="8890" b="635"/>
            <wp:wrapNone/>
            <wp:docPr id="555574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4615"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125210" cy="1256665"/>
                    </a:xfrm>
                    <a:prstGeom prst="rect">
                      <a:avLst/>
                    </a:prstGeom>
                  </pic:spPr>
                </pic:pic>
              </a:graphicData>
            </a:graphic>
          </wp:anchor>
        </w:drawing>
      </w:r>
    </w:p>
    <w:p w14:paraId="67C12F50" w14:textId="1C38651D" w:rsidR="003419D7" w:rsidRDefault="003419D7" w:rsidP="003419D7"/>
    <w:p w14:paraId="4ABEB010" w14:textId="77777777" w:rsidR="003419D7" w:rsidRDefault="003419D7" w:rsidP="003419D7"/>
    <w:p w14:paraId="7C051C13" w14:textId="77777777" w:rsidR="003419D7" w:rsidRDefault="003419D7" w:rsidP="003419D7"/>
    <w:p w14:paraId="0996F8A3" w14:textId="77777777" w:rsidR="00542691" w:rsidRDefault="00542691" w:rsidP="003419D7"/>
    <w:p w14:paraId="00971DDF" w14:textId="77777777" w:rsidR="00542691" w:rsidRDefault="00542691" w:rsidP="003419D7"/>
    <w:p w14:paraId="7D1E3B2F" w14:textId="77777777" w:rsidR="00542691" w:rsidRDefault="00542691" w:rsidP="003419D7"/>
    <w:p w14:paraId="1CD5137E" w14:textId="7A4D8ECA" w:rsidR="006C61C5" w:rsidRDefault="006C61C5" w:rsidP="003419D7">
      <w:r>
        <w:t xml:space="preserve">En el caso de los fabricantes de las Mac disponibles en la tabla arp nos mostrara la Mac perteneciente a </w:t>
      </w:r>
      <w:r w:rsidR="00D87118">
        <w:t>ellos,</w:t>
      </w:r>
      <w:r>
        <w:t xml:space="preserve"> el fabricador y su tiempo de respuesta en milisegundos.</w:t>
      </w:r>
    </w:p>
    <w:p w14:paraId="453CD235" w14:textId="77777777" w:rsidR="006C61C5" w:rsidRDefault="006C61C5" w:rsidP="003419D7"/>
    <w:p w14:paraId="78013D1B" w14:textId="50604F8D" w:rsidR="006C61C5" w:rsidRDefault="006C61C5" w:rsidP="003419D7">
      <w:r>
        <w:t>4.3 Casos de pruebas definitivos.</w:t>
      </w:r>
    </w:p>
    <w:p w14:paraId="58775B89" w14:textId="77777777" w:rsidR="006C61C5" w:rsidRDefault="006C61C5" w:rsidP="003419D7"/>
    <w:p w14:paraId="6264EFCB" w14:textId="31B4B77B" w:rsidR="006C61C5" w:rsidRDefault="006C61C5" w:rsidP="003419D7">
      <w:r>
        <w:t>4.3.1 Caso 1</w:t>
      </w:r>
    </w:p>
    <w:p w14:paraId="7B3246FA" w14:textId="66FCFF9A" w:rsidR="006C61C5" w:rsidRDefault="006C61C5" w:rsidP="003419D7"/>
    <w:p w14:paraId="7003364C" w14:textId="57FBB941" w:rsidR="006C61C5" w:rsidRDefault="006C61C5" w:rsidP="003419D7">
      <w:r>
        <w:rPr>
          <w:noProof/>
        </w:rPr>
        <mc:AlternateContent>
          <mc:Choice Requires="wps">
            <w:drawing>
              <wp:anchor distT="0" distB="0" distL="114300" distR="114300" simplePos="0" relativeHeight="251698176" behindDoc="0" locked="0" layoutInCell="1" allowOverlap="1" wp14:anchorId="6EFED691" wp14:editId="44F2B618">
                <wp:simplePos x="0" y="0"/>
                <wp:positionH relativeFrom="column">
                  <wp:posOffset>247015</wp:posOffset>
                </wp:positionH>
                <wp:positionV relativeFrom="paragraph">
                  <wp:posOffset>827405</wp:posOffset>
                </wp:positionV>
                <wp:extent cx="5631180" cy="635"/>
                <wp:effectExtent l="0" t="0" r="7620" b="5715"/>
                <wp:wrapNone/>
                <wp:docPr id="1502533072" name="Cuadro de texto 1"/>
                <wp:cNvGraphicFramePr/>
                <a:graphic xmlns:a="http://schemas.openxmlformats.org/drawingml/2006/main">
                  <a:graphicData uri="http://schemas.microsoft.com/office/word/2010/wordprocessingShape">
                    <wps:wsp>
                      <wps:cNvSpPr txBox="1"/>
                      <wps:spPr>
                        <a:xfrm>
                          <a:off x="0" y="0"/>
                          <a:ext cx="5631180" cy="635"/>
                        </a:xfrm>
                        <a:prstGeom prst="rect">
                          <a:avLst/>
                        </a:prstGeom>
                        <a:noFill/>
                        <a:ln>
                          <a:noFill/>
                        </a:ln>
                      </wps:spPr>
                      <wps:txbx>
                        <w:txbxContent>
                          <w:p w14:paraId="2B0DA5CA" w14:textId="34F668BE" w:rsidR="006C61C5" w:rsidRPr="006C61C5" w:rsidRDefault="006C61C5" w:rsidP="006C61C5">
                            <w:pPr>
                              <w:pStyle w:val="Descripcin"/>
                              <w:shd w:val="clear" w:color="auto" w:fill="FFFFFF" w:themeFill="background1"/>
                              <w:rPr>
                                <w:rFonts w:cs="Times New Roman"/>
                                <w:noProof/>
                                <w:snapToGrid w:val="0"/>
                                <w:lang w:val="es-CL"/>
                              </w:rPr>
                            </w:pPr>
                            <w:r w:rsidRPr="006C61C5">
                              <w:rPr>
                                <w:lang w:val="es-CL"/>
                              </w:rPr>
                              <w:t xml:space="preserve">Ilustración </w:t>
                            </w:r>
                            <w:r>
                              <w:fldChar w:fldCharType="begin"/>
                            </w:r>
                            <w:r w:rsidRPr="006C61C5">
                              <w:rPr>
                                <w:lang w:val="es-CL"/>
                              </w:rPr>
                              <w:instrText xml:space="preserve"> SEQ Ilustración \* ARABIC </w:instrText>
                            </w:r>
                            <w:r>
                              <w:fldChar w:fldCharType="separate"/>
                            </w:r>
                            <w:r w:rsidR="009F789C">
                              <w:rPr>
                                <w:noProof/>
                                <w:lang w:val="es-CL"/>
                              </w:rPr>
                              <w:t>13</w:t>
                            </w:r>
                            <w:r>
                              <w:fldChar w:fldCharType="end"/>
                            </w:r>
                            <w:r w:rsidRPr="006C61C5">
                              <w:rPr>
                                <w:lang w:val="es-CL"/>
                              </w:rPr>
                              <w:t>. Imagen de caso de p</w:t>
                            </w:r>
                            <w:r>
                              <w:rPr>
                                <w:lang w:val="es-CL"/>
                              </w:rPr>
                              <w:t>rueba definitiva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D691" id="_x0000_s1038" type="#_x0000_t202" style="position:absolute;left:0;text-align:left;margin-left:19.45pt;margin-top:65.15pt;width:443.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" filled="f" stroked="f">
                <v:textbox style="mso-fit-shape-to-text:t" inset="0,0,0,0">
                  <w:txbxContent>
                    <w:p w14:paraId="2B0DA5CA" w14:textId="34F668BE" w:rsidR="006C61C5" w:rsidRPr="006C61C5" w:rsidRDefault="006C61C5" w:rsidP="006C61C5">
                      <w:pPr>
                        <w:pStyle w:val="Descripcin"/>
                        <w:shd w:val="clear" w:color="auto" w:fill="FFFFFF" w:themeFill="background1"/>
                        <w:rPr>
                          <w:rFonts w:cs="Times New Roman"/>
                          <w:noProof/>
                          <w:snapToGrid w:val="0"/>
                          <w:lang w:val="es-CL"/>
                        </w:rPr>
                      </w:pPr>
                      <w:r w:rsidRPr="006C61C5">
                        <w:rPr>
                          <w:lang w:val="es-CL"/>
                        </w:rPr>
                        <w:t xml:space="preserve">Ilustración </w:t>
                      </w:r>
                      <w:r>
                        <w:fldChar w:fldCharType="begin"/>
                      </w:r>
                      <w:r w:rsidRPr="006C61C5">
                        <w:rPr>
                          <w:lang w:val="es-CL"/>
                        </w:rPr>
                        <w:instrText xml:space="preserve"> SEQ Ilustración \* ARABIC </w:instrText>
                      </w:r>
                      <w:r>
                        <w:fldChar w:fldCharType="separate"/>
                      </w:r>
                      <w:r w:rsidR="009F789C">
                        <w:rPr>
                          <w:noProof/>
                          <w:lang w:val="es-CL"/>
                        </w:rPr>
                        <w:t>13</w:t>
                      </w:r>
                      <w:r>
                        <w:fldChar w:fldCharType="end"/>
                      </w:r>
                      <w:r w:rsidRPr="006C61C5">
                        <w:rPr>
                          <w:lang w:val="es-CL"/>
                        </w:rPr>
                        <w:t>. Imagen de caso de p</w:t>
                      </w:r>
                      <w:r>
                        <w:rPr>
                          <w:lang w:val="es-CL"/>
                        </w:rPr>
                        <w:t>rueba definitiva</w:t>
                      </w:r>
                    </w:p>
                  </w:txbxContent>
                </v:textbox>
              </v:shape>
            </w:pict>
          </mc:Fallback>
        </mc:AlternateContent>
      </w:r>
      <w:r>
        <w:rPr>
          <w:noProof/>
        </w:rPr>
        <w:drawing>
          <wp:anchor distT="0" distB="0" distL="114300" distR="114300" simplePos="0" relativeHeight="251696128" behindDoc="0" locked="0" layoutInCell="1" allowOverlap="1" wp14:anchorId="7568000B" wp14:editId="2B520E30">
            <wp:simplePos x="0" y="0"/>
            <wp:positionH relativeFrom="margin">
              <wp:align>center</wp:align>
            </wp:positionH>
            <wp:positionV relativeFrom="paragraph">
              <wp:posOffset>5080</wp:posOffset>
            </wp:positionV>
            <wp:extent cx="5631180" cy="765638"/>
            <wp:effectExtent l="0" t="0" r="0" b="0"/>
            <wp:wrapNone/>
            <wp:docPr id="8368933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1180" cy="765638"/>
                    </a:xfrm>
                    <a:prstGeom prst="rect">
                      <a:avLst/>
                    </a:prstGeom>
                    <a:noFill/>
                  </pic:spPr>
                </pic:pic>
              </a:graphicData>
            </a:graphic>
            <wp14:sizeRelH relativeFrom="margin">
              <wp14:pctWidth>0</wp14:pctWidth>
            </wp14:sizeRelH>
            <wp14:sizeRelV relativeFrom="margin">
              <wp14:pctHeight>0</wp14:pctHeight>
            </wp14:sizeRelV>
          </wp:anchor>
        </w:drawing>
      </w:r>
    </w:p>
    <w:p w14:paraId="4E4C4CED" w14:textId="77777777" w:rsidR="00542691" w:rsidRDefault="00542691" w:rsidP="003419D7"/>
    <w:p w14:paraId="2D96C6B6" w14:textId="77777777" w:rsidR="00542691" w:rsidRDefault="00542691" w:rsidP="003419D7"/>
    <w:p w14:paraId="418CB195" w14:textId="77777777" w:rsidR="00542691" w:rsidRDefault="00542691" w:rsidP="003419D7"/>
    <w:p w14:paraId="15F36073" w14:textId="77777777" w:rsidR="00542691" w:rsidRDefault="00542691" w:rsidP="003419D7"/>
    <w:p w14:paraId="6FF6A754" w14:textId="1A8379A0" w:rsidR="00542691" w:rsidRDefault="006C61C5" w:rsidP="003419D7">
      <w:r>
        <w:t>4.3.2 Caso 2</w:t>
      </w:r>
    </w:p>
    <w:p w14:paraId="55F1D81C" w14:textId="68E09DDC" w:rsidR="00542691" w:rsidRDefault="00542691" w:rsidP="003419D7"/>
    <w:p w14:paraId="2AB1329D" w14:textId="26909998" w:rsidR="00542691" w:rsidRDefault="009F789C" w:rsidP="003419D7">
      <w:r>
        <w:rPr>
          <w:noProof/>
        </w:rPr>
        <mc:AlternateContent>
          <mc:Choice Requires="wps">
            <w:drawing>
              <wp:anchor distT="0" distB="0" distL="114300" distR="114300" simplePos="0" relativeHeight="251701248" behindDoc="0" locked="0" layoutInCell="1" allowOverlap="1" wp14:anchorId="146126B3" wp14:editId="11F7F6E1">
                <wp:simplePos x="0" y="0"/>
                <wp:positionH relativeFrom="column">
                  <wp:posOffset>170815</wp:posOffset>
                </wp:positionH>
                <wp:positionV relativeFrom="paragraph">
                  <wp:posOffset>855980</wp:posOffset>
                </wp:positionV>
                <wp:extent cx="5783580" cy="635"/>
                <wp:effectExtent l="0" t="0" r="7620" b="5715"/>
                <wp:wrapNone/>
                <wp:docPr id="56707103" name="Cuadro de texto 1"/>
                <wp:cNvGraphicFramePr/>
                <a:graphic xmlns:a="http://schemas.openxmlformats.org/drawingml/2006/main">
                  <a:graphicData uri="http://schemas.microsoft.com/office/word/2010/wordprocessingShape">
                    <wps:wsp>
                      <wps:cNvSpPr txBox="1"/>
                      <wps:spPr>
                        <a:xfrm>
                          <a:off x="0" y="0"/>
                          <a:ext cx="5783580" cy="635"/>
                        </a:xfrm>
                        <a:prstGeom prst="rect">
                          <a:avLst/>
                        </a:prstGeom>
                        <a:noFill/>
                        <a:ln>
                          <a:noFill/>
                        </a:ln>
                      </wps:spPr>
                      <wps:txbx>
                        <w:txbxContent>
                          <w:p w14:paraId="13DA01E1" w14:textId="123C50F3" w:rsidR="009F789C" w:rsidRPr="009F789C" w:rsidRDefault="009F789C" w:rsidP="009F789C">
                            <w:pPr>
                              <w:pStyle w:val="Descripcin"/>
                              <w:shd w:val="clear" w:color="auto" w:fill="FFFFFF" w:themeFill="background1"/>
                              <w:rPr>
                                <w:rFonts w:cs="Times New Roman"/>
                                <w:noProof/>
                                <w:snapToGrid w:val="0"/>
                                <w:lang w:val="es-CL"/>
                              </w:rPr>
                            </w:pPr>
                            <w:r w:rsidRPr="009F789C">
                              <w:rPr>
                                <w:lang w:val="es-CL"/>
                              </w:rPr>
                              <w:t xml:space="preserve">Ilustración </w:t>
                            </w:r>
                            <w:r>
                              <w:fldChar w:fldCharType="begin"/>
                            </w:r>
                            <w:r w:rsidRPr="009F789C">
                              <w:rPr>
                                <w:lang w:val="es-CL"/>
                              </w:rPr>
                              <w:instrText xml:space="preserve"> SEQ Ilustración \* ARABIC </w:instrText>
                            </w:r>
                            <w:r>
                              <w:fldChar w:fldCharType="separate"/>
                            </w:r>
                            <w:r>
                              <w:rPr>
                                <w:noProof/>
                                <w:lang w:val="es-CL"/>
                              </w:rPr>
                              <w:t>14</w:t>
                            </w:r>
                            <w:r>
                              <w:fldChar w:fldCharType="end"/>
                            </w:r>
                            <w:r w:rsidRPr="009F789C">
                              <w:rPr>
                                <w:lang w:val="es-CL"/>
                              </w:rPr>
                              <w:t>. Imagen</w:t>
                            </w:r>
                            <w:r>
                              <w:rPr>
                                <w:lang w:val="es-CL"/>
                              </w:rPr>
                              <w:t xml:space="preserve"> </w:t>
                            </w:r>
                            <w:r w:rsidRPr="009F789C">
                              <w:rPr>
                                <w:lang w:val="es-CL"/>
                              </w:rPr>
                              <w:t>de cas</w:t>
                            </w:r>
                            <w:r>
                              <w:rPr>
                                <w:lang w:val="es-CL"/>
                              </w:rPr>
                              <w:t>o</w:t>
                            </w:r>
                            <w:r w:rsidRPr="009F789C">
                              <w:rPr>
                                <w:lang w:val="es-CL"/>
                              </w:rPr>
                              <w:t xml:space="preserve"> de prueba d</w:t>
                            </w:r>
                            <w:r>
                              <w:rPr>
                                <w:lang w:val="es-CL"/>
                              </w:rPr>
                              <w:t>efinitiva.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126B3" id="_x0000_s1039" type="#_x0000_t202" style="position:absolute;left:0;text-align:left;margin-left:13.45pt;margin-top:67.4pt;width:45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" filled="f" stroked="f">
                <v:textbox style="mso-fit-shape-to-text:t" inset="0,0,0,0">
                  <w:txbxContent>
                    <w:p w14:paraId="13DA01E1" w14:textId="123C50F3" w:rsidR="009F789C" w:rsidRPr="009F789C" w:rsidRDefault="009F789C" w:rsidP="009F789C">
                      <w:pPr>
                        <w:pStyle w:val="Descripcin"/>
                        <w:shd w:val="clear" w:color="auto" w:fill="FFFFFF" w:themeFill="background1"/>
                        <w:rPr>
                          <w:rFonts w:cs="Times New Roman"/>
                          <w:noProof/>
                          <w:snapToGrid w:val="0"/>
                          <w:lang w:val="es-CL"/>
                        </w:rPr>
                      </w:pPr>
                      <w:r w:rsidRPr="009F789C">
                        <w:rPr>
                          <w:lang w:val="es-CL"/>
                        </w:rPr>
                        <w:t xml:space="preserve">Ilustración </w:t>
                      </w:r>
                      <w:r>
                        <w:fldChar w:fldCharType="begin"/>
                      </w:r>
                      <w:r w:rsidRPr="009F789C">
                        <w:rPr>
                          <w:lang w:val="es-CL"/>
                        </w:rPr>
                        <w:instrText xml:space="preserve"> SEQ Ilustración \* ARABIC </w:instrText>
                      </w:r>
                      <w:r>
                        <w:fldChar w:fldCharType="separate"/>
                      </w:r>
                      <w:r>
                        <w:rPr>
                          <w:noProof/>
                          <w:lang w:val="es-CL"/>
                        </w:rPr>
                        <w:t>14</w:t>
                      </w:r>
                      <w:r>
                        <w:fldChar w:fldCharType="end"/>
                      </w:r>
                      <w:r w:rsidRPr="009F789C">
                        <w:rPr>
                          <w:lang w:val="es-CL"/>
                        </w:rPr>
                        <w:t>. Imagen</w:t>
                      </w:r>
                      <w:r>
                        <w:rPr>
                          <w:lang w:val="es-CL"/>
                        </w:rPr>
                        <w:t xml:space="preserve"> </w:t>
                      </w:r>
                      <w:r w:rsidRPr="009F789C">
                        <w:rPr>
                          <w:lang w:val="es-CL"/>
                        </w:rPr>
                        <w:t>de cas</w:t>
                      </w:r>
                      <w:r>
                        <w:rPr>
                          <w:lang w:val="es-CL"/>
                        </w:rPr>
                        <w:t>o</w:t>
                      </w:r>
                      <w:r w:rsidRPr="009F789C">
                        <w:rPr>
                          <w:lang w:val="es-CL"/>
                        </w:rPr>
                        <w:t xml:space="preserve"> de prueba d</w:t>
                      </w:r>
                      <w:r>
                        <w:rPr>
                          <w:lang w:val="es-CL"/>
                        </w:rPr>
                        <w:t>efinitiva.</w:t>
                      </w:r>
                    </w:p>
                  </w:txbxContent>
                </v:textbox>
              </v:shape>
            </w:pict>
          </mc:Fallback>
        </mc:AlternateContent>
      </w:r>
      <w:r>
        <w:rPr>
          <w:noProof/>
        </w:rPr>
        <w:drawing>
          <wp:anchor distT="0" distB="0" distL="114300" distR="114300" simplePos="0" relativeHeight="251699200" behindDoc="0" locked="0" layoutInCell="1" allowOverlap="1" wp14:anchorId="3A33FD29" wp14:editId="1C0A039C">
            <wp:simplePos x="0" y="0"/>
            <wp:positionH relativeFrom="margin">
              <wp:align>center</wp:align>
            </wp:positionH>
            <wp:positionV relativeFrom="paragraph">
              <wp:posOffset>7620</wp:posOffset>
            </wp:positionV>
            <wp:extent cx="5783580" cy="791825"/>
            <wp:effectExtent l="0" t="0" r="0" b="8890"/>
            <wp:wrapNone/>
            <wp:docPr id="150012958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3580" cy="791825"/>
                    </a:xfrm>
                    <a:prstGeom prst="rect">
                      <a:avLst/>
                    </a:prstGeom>
                    <a:noFill/>
                  </pic:spPr>
                </pic:pic>
              </a:graphicData>
            </a:graphic>
            <wp14:sizeRelH relativeFrom="margin">
              <wp14:pctWidth>0</wp14:pctWidth>
            </wp14:sizeRelH>
            <wp14:sizeRelV relativeFrom="margin">
              <wp14:pctHeight>0</wp14:pctHeight>
            </wp14:sizeRelV>
          </wp:anchor>
        </w:drawing>
      </w:r>
    </w:p>
    <w:p w14:paraId="7EA79379" w14:textId="77777777" w:rsidR="00542691" w:rsidRDefault="00542691" w:rsidP="003419D7"/>
    <w:p w14:paraId="67F85920" w14:textId="77777777" w:rsidR="00542691" w:rsidRDefault="00542691" w:rsidP="003419D7"/>
    <w:p w14:paraId="558399DD" w14:textId="77777777" w:rsidR="003419D7" w:rsidRDefault="003419D7" w:rsidP="003419D7"/>
    <w:p w14:paraId="36F64CB2" w14:textId="77777777" w:rsidR="006C61C5" w:rsidRDefault="006C61C5" w:rsidP="003419D7"/>
    <w:p w14:paraId="04C7041B" w14:textId="77777777" w:rsidR="006C61C5" w:rsidRDefault="006C61C5" w:rsidP="003419D7"/>
    <w:p w14:paraId="1408885D" w14:textId="186AEAED" w:rsidR="006C61C5" w:rsidRDefault="009F789C" w:rsidP="003419D7">
      <w:r>
        <w:t>4.3.3 Caso 3</w:t>
      </w:r>
    </w:p>
    <w:p w14:paraId="55FFFD01" w14:textId="40AFB951" w:rsidR="009F789C" w:rsidRDefault="009F789C" w:rsidP="003419D7">
      <w:r>
        <w:rPr>
          <w:noProof/>
        </w:rPr>
        <mc:AlternateContent>
          <mc:Choice Requires="wps">
            <w:drawing>
              <wp:anchor distT="0" distB="0" distL="114300" distR="114300" simplePos="0" relativeHeight="251704320" behindDoc="0" locked="0" layoutInCell="1" allowOverlap="1" wp14:anchorId="3065356A" wp14:editId="62777FAA">
                <wp:simplePos x="0" y="0"/>
                <wp:positionH relativeFrom="column">
                  <wp:posOffset>224155</wp:posOffset>
                </wp:positionH>
                <wp:positionV relativeFrom="paragraph">
                  <wp:posOffset>1146175</wp:posOffset>
                </wp:positionV>
                <wp:extent cx="5669280" cy="635"/>
                <wp:effectExtent l="0" t="0" r="7620" b="5715"/>
                <wp:wrapNone/>
                <wp:docPr id="56549318" name="Cuadro de texto 1"/>
                <wp:cNvGraphicFramePr/>
                <a:graphic xmlns:a="http://schemas.openxmlformats.org/drawingml/2006/main">
                  <a:graphicData uri="http://schemas.microsoft.com/office/word/2010/wordprocessingShape">
                    <wps:wsp>
                      <wps:cNvSpPr txBox="1"/>
                      <wps:spPr>
                        <a:xfrm>
                          <a:off x="0" y="0"/>
                          <a:ext cx="5669280" cy="635"/>
                        </a:xfrm>
                        <a:prstGeom prst="rect">
                          <a:avLst/>
                        </a:prstGeom>
                        <a:noFill/>
                        <a:ln>
                          <a:noFill/>
                        </a:ln>
                      </wps:spPr>
                      <wps:txbx>
                        <w:txbxContent>
                          <w:p w14:paraId="2DA60966" w14:textId="736E9AA1" w:rsidR="009F789C" w:rsidRPr="009F789C" w:rsidRDefault="009F789C" w:rsidP="009F789C">
                            <w:pPr>
                              <w:pStyle w:val="Descripcin"/>
                              <w:shd w:val="clear" w:color="auto" w:fill="FFFFFF" w:themeFill="background1"/>
                              <w:rPr>
                                <w:rFonts w:cs="Times New Roman"/>
                                <w:noProof/>
                                <w:snapToGrid w:val="0"/>
                                <w:lang w:val="es-CL"/>
                              </w:rPr>
                            </w:pPr>
                            <w:r w:rsidRPr="009F789C">
                              <w:rPr>
                                <w:lang w:val="es-CL"/>
                              </w:rPr>
                              <w:t xml:space="preserve">Ilustración </w:t>
                            </w:r>
                            <w:r>
                              <w:fldChar w:fldCharType="begin"/>
                            </w:r>
                            <w:r w:rsidRPr="009F789C">
                              <w:rPr>
                                <w:lang w:val="es-CL"/>
                              </w:rPr>
                              <w:instrText xml:space="preserve"> SEQ Ilustración \* ARABIC </w:instrText>
                            </w:r>
                            <w:r>
                              <w:fldChar w:fldCharType="separate"/>
                            </w:r>
                            <w:r w:rsidRPr="009F789C">
                              <w:rPr>
                                <w:noProof/>
                                <w:lang w:val="es-CL"/>
                              </w:rPr>
                              <w:t>15</w:t>
                            </w:r>
                            <w:r>
                              <w:fldChar w:fldCharType="end"/>
                            </w:r>
                            <w:r w:rsidRPr="009F789C">
                              <w:rPr>
                                <w:lang w:val="es-CL"/>
                              </w:rPr>
                              <w:t>. Imagen de caso de p</w:t>
                            </w:r>
                            <w:r>
                              <w:rPr>
                                <w:lang w:val="es-CL"/>
                              </w:rPr>
                              <w:t>rueba definitiva.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5356A" id="_x0000_s1040" type="#_x0000_t202" style="position:absolute;left:0;text-align:left;margin-left:17.65pt;margin-top:90.25pt;width:446.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" filled="f" stroked="f">
                <v:textbox style="mso-fit-shape-to-text:t" inset="0,0,0,0">
                  <w:txbxContent>
                    <w:p w14:paraId="2DA60966" w14:textId="736E9AA1" w:rsidR="009F789C" w:rsidRPr="009F789C" w:rsidRDefault="009F789C" w:rsidP="009F789C">
                      <w:pPr>
                        <w:pStyle w:val="Descripcin"/>
                        <w:shd w:val="clear" w:color="auto" w:fill="FFFFFF" w:themeFill="background1"/>
                        <w:rPr>
                          <w:rFonts w:cs="Times New Roman"/>
                          <w:noProof/>
                          <w:snapToGrid w:val="0"/>
                          <w:lang w:val="es-CL"/>
                        </w:rPr>
                      </w:pPr>
                      <w:r w:rsidRPr="009F789C">
                        <w:rPr>
                          <w:lang w:val="es-CL"/>
                        </w:rPr>
                        <w:t xml:space="preserve">Ilustración </w:t>
                      </w:r>
                      <w:r>
                        <w:fldChar w:fldCharType="begin"/>
                      </w:r>
                      <w:r w:rsidRPr="009F789C">
                        <w:rPr>
                          <w:lang w:val="es-CL"/>
                        </w:rPr>
                        <w:instrText xml:space="preserve"> SEQ Ilustración \* ARABIC </w:instrText>
                      </w:r>
                      <w:r>
                        <w:fldChar w:fldCharType="separate"/>
                      </w:r>
                      <w:r w:rsidRPr="009F789C">
                        <w:rPr>
                          <w:noProof/>
                          <w:lang w:val="es-CL"/>
                        </w:rPr>
                        <w:t>15</w:t>
                      </w:r>
                      <w:r>
                        <w:fldChar w:fldCharType="end"/>
                      </w:r>
                      <w:r w:rsidRPr="009F789C">
                        <w:rPr>
                          <w:lang w:val="es-CL"/>
                        </w:rPr>
                        <w:t>. Imagen de caso de p</w:t>
                      </w:r>
                      <w:r>
                        <w:rPr>
                          <w:lang w:val="es-CL"/>
                        </w:rPr>
                        <w:t>rueba definitiva.</w:t>
                      </w:r>
                    </w:p>
                  </w:txbxContent>
                </v:textbox>
              </v:shape>
            </w:pict>
          </mc:Fallback>
        </mc:AlternateContent>
      </w:r>
      <w:r>
        <w:rPr>
          <w:noProof/>
        </w:rPr>
        <w:drawing>
          <wp:anchor distT="0" distB="0" distL="114300" distR="114300" simplePos="0" relativeHeight="251702272" behindDoc="0" locked="0" layoutInCell="1" allowOverlap="1" wp14:anchorId="227A8E3D" wp14:editId="16D363CE">
            <wp:simplePos x="0" y="0"/>
            <wp:positionH relativeFrom="margin">
              <wp:align>center</wp:align>
            </wp:positionH>
            <wp:positionV relativeFrom="paragraph">
              <wp:posOffset>262890</wp:posOffset>
            </wp:positionV>
            <wp:extent cx="5669280" cy="826313"/>
            <wp:effectExtent l="0" t="0" r="7620" b="0"/>
            <wp:wrapNone/>
            <wp:docPr id="51144366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826313"/>
                    </a:xfrm>
                    <a:prstGeom prst="rect">
                      <a:avLst/>
                    </a:prstGeom>
                    <a:noFill/>
                  </pic:spPr>
                </pic:pic>
              </a:graphicData>
            </a:graphic>
            <wp14:sizeRelH relativeFrom="margin">
              <wp14:pctWidth>0</wp14:pctWidth>
            </wp14:sizeRelH>
            <wp14:sizeRelV relativeFrom="margin">
              <wp14:pctHeight>0</wp14:pctHeight>
            </wp14:sizeRelV>
          </wp:anchor>
        </w:drawing>
      </w:r>
    </w:p>
    <w:p w14:paraId="665BC328" w14:textId="7A610B81" w:rsidR="006C61C5" w:rsidRDefault="006C61C5" w:rsidP="003419D7"/>
    <w:p w14:paraId="5B5F0F22" w14:textId="77777777" w:rsidR="006C61C5" w:rsidRDefault="006C61C5" w:rsidP="003419D7"/>
    <w:p w14:paraId="399F1EED" w14:textId="77777777" w:rsidR="006C61C5" w:rsidRDefault="006C61C5" w:rsidP="003419D7"/>
    <w:p w14:paraId="434338BF" w14:textId="77777777" w:rsidR="006C61C5" w:rsidRDefault="006C61C5" w:rsidP="003419D7"/>
    <w:p w14:paraId="59B14A70" w14:textId="77777777" w:rsidR="006C61C5" w:rsidRDefault="006C61C5" w:rsidP="003419D7"/>
    <w:p w14:paraId="64217A0B" w14:textId="77777777" w:rsidR="006C61C5" w:rsidRDefault="006C61C5" w:rsidP="009F789C">
      <w:pPr>
        <w:shd w:val="clear" w:color="auto" w:fill="FFFFFF" w:themeFill="background1"/>
      </w:pPr>
    </w:p>
    <w:p w14:paraId="76A50253" w14:textId="77777777" w:rsidR="006C61C5" w:rsidRDefault="006C61C5" w:rsidP="003419D7"/>
    <w:p w14:paraId="31DE385C" w14:textId="77777777" w:rsidR="006C61C5" w:rsidRDefault="006C61C5" w:rsidP="003419D7"/>
    <w:p w14:paraId="75131AF8" w14:textId="77777777" w:rsidR="006C61C5" w:rsidRDefault="006C61C5" w:rsidP="003419D7"/>
    <w:p w14:paraId="3BE2B292" w14:textId="77777777" w:rsidR="00CC6233" w:rsidRDefault="00CC6233" w:rsidP="003419D7"/>
    <w:p w14:paraId="1E361973" w14:textId="77777777" w:rsidR="00CA5433" w:rsidRDefault="00CA5433" w:rsidP="003419D7"/>
    <w:p w14:paraId="388F8A11" w14:textId="77777777" w:rsidR="00CA5433" w:rsidRDefault="00CA5433" w:rsidP="003419D7"/>
    <w:p w14:paraId="109B306A" w14:textId="77777777" w:rsidR="00CA5433" w:rsidRDefault="00CA5433" w:rsidP="003419D7"/>
    <w:p w14:paraId="1D7477CF" w14:textId="77777777" w:rsidR="00CA5433" w:rsidRDefault="00CA5433" w:rsidP="003419D7"/>
    <w:p w14:paraId="60149DF2" w14:textId="77777777" w:rsidR="00CA5433" w:rsidRDefault="00CA5433" w:rsidP="003419D7"/>
    <w:p w14:paraId="12140407" w14:textId="77777777" w:rsidR="00CA5433" w:rsidRDefault="00CA5433" w:rsidP="003419D7"/>
    <w:p w14:paraId="71569188" w14:textId="77777777" w:rsidR="00CA5433" w:rsidRDefault="00CA5433" w:rsidP="003419D7"/>
    <w:p w14:paraId="00674025" w14:textId="77777777" w:rsidR="00CA5433" w:rsidRDefault="00CA5433" w:rsidP="003419D7"/>
    <w:p w14:paraId="7307DB83" w14:textId="77777777" w:rsidR="00CA5433" w:rsidRDefault="00CA5433" w:rsidP="003419D7"/>
    <w:p w14:paraId="40C5D755" w14:textId="77777777" w:rsidR="003419D7" w:rsidRDefault="003419D7" w:rsidP="003419D7"/>
    <w:p w14:paraId="3259C11D" w14:textId="5039B082" w:rsidR="00CC6233" w:rsidRDefault="00CC6233" w:rsidP="00CC6233">
      <w:pPr>
        <w:pStyle w:val="Ttulo3"/>
        <w:numPr>
          <w:ilvl w:val="0"/>
          <w:numId w:val="0"/>
        </w:numPr>
        <w:rPr>
          <w:rFonts w:ascii="Times New Roman" w:hAnsi="Times New Roman"/>
          <w:snapToGrid/>
          <w:color w:val="auto"/>
          <w:sz w:val="27"/>
          <w:szCs w:val="27"/>
          <w:lang w:eastAsia="es-CL" w:bidi="ar-SA"/>
        </w:rPr>
      </w:pPr>
      <w:r>
        <w:t>5. Discusión</w:t>
      </w:r>
    </w:p>
    <w:p w14:paraId="385256B8" w14:textId="77777777" w:rsidR="00CC6233" w:rsidRDefault="00CC6233" w:rsidP="00CC6233">
      <w:pPr>
        <w:pStyle w:val="NormalWeb"/>
      </w:pPr>
      <w:r>
        <w:t>Durante el desarrollo de la herramienta "OUILookup", se abordaron diversos aspectos relacionados con el manejo de direcciones MAC y el uso de APIs para consultar los fabricantes de tarjetas de red. En este contexto, fue necesario realizar una investigación profunda sobre cómo funcionan las direcciones MAC, especialmente el componente OUI (Organizationally Unique Identifier), que permite identificar el fabricante de un dispositivo a partir de su dirección MAC. Esto resultó esencial para entender cómo funcionan las API REST en el contexto de la red y la seguridad.</w:t>
      </w:r>
    </w:p>
    <w:p w14:paraId="49D59ADF" w14:textId="3ECF43E5" w:rsidR="00CC6233" w:rsidRDefault="00CC6233" w:rsidP="00CC6233">
      <w:pPr>
        <w:pStyle w:val="NormalWeb"/>
      </w:pPr>
      <w:r>
        <w:t xml:space="preserve">El uso de la API pública, como la de </w:t>
      </w:r>
      <w:r>
        <w:rPr>
          <w:rStyle w:val="Textoennegrita"/>
        </w:rPr>
        <w:t>maclookup.app</w:t>
      </w:r>
      <w:r>
        <w:t>, facilitó el acceso a bases de datos globales de fabricantes sin necesidad de implementar desde cero un sistema de consulta. La API REST demostró ser eficiente al proporcionar información precisa y</w:t>
      </w:r>
      <w:r w:rsidR="00ED1D7D">
        <w:t xml:space="preserve"> crucial</w:t>
      </w:r>
      <w:r>
        <w:t xml:space="preserve"> en tiempo real, lo que confirma su importancia como herramienta para la creación de aplicaciones robustas y escalables.</w:t>
      </w:r>
    </w:p>
    <w:p w14:paraId="22A34889" w14:textId="77777777" w:rsidR="00CC6233" w:rsidRDefault="00CC6233" w:rsidP="00CC6233">
      <w:pPr>
        <w:pStyle w:val="NormalWeb"/>
      </w:pPr>
      <w:r>
        <w:t>Al probar la herramienta "OUILookup", se validó su funcionalidad en diferentes sistemas operativos, tanto Linux como Windows, lo que asegura su portabilidad. Los resultados de las pruebas mostraron que:</w:t>
      </w:r>
    </w:p>
    <w:p w14:paraId="6D227C58" w14:textId="77777777" w:rsidR="00CC6233" w:rsidRDefault="00CC6233" w:rsidP="00CC6233">
      <w:pPr>
        <w:numPr>
          <w:ilvl w:val="0"/>
          <w:numId w:val="41"/>
        </w:numPr>
        <w:suppressAutoHyphens w:val="0"/>
        <w:adjustRightInd/>
        <w:snapToGrid/>
        <w:spacing w:before="100" w:beforeAutospacing="1" w:after="100" w:afterAutospacing="1" w:line="240" w:lineRule="auto"/>
        <w:ind w:right="0"/>
        <w:jc w:val="left"/>
      </w:pPr>
      <w:r>
        <w:t>La herramienta pudo identificar correctamente fabricantes de direcciones MAC registradas en la base de datos, devolviendo también el tiempo de respuesta de la consulta, lo que permite un seguimiento adicional de la eficiencia de las solicitudes.</w:t>
      </w:r>
    </w:p>
    <w:p w14:paraId="5F092E3C" w14:textId="77777777" w:rsidR="00CC6233" w:rsidRDefault="00CC6233" w:rsidP="00CC6233">
      <w:pPr>
        <w:numPr>
          <w:ilvl w:val="0"/>
          <w:numId w:val="41"/>
        </w:numPr>
        <w:suppressAutoHyphens w:val="0"/>
        <w:adjustRightInd/>
        <w:snapToGrid/>
        <w:spacing w:before="100" w:beforeAutospacing="1" w:after="100" w:afterAutospacing="1" w:line="240" w:lineRule="auto"/>
        <w:ind w:right="0"/>
        <w:jc w:val="left"/>
      </w:pPr>
      <w:r>
        <w:t>En casos donde las direcciones MAC no se encontraban en la base de datos, la herramienta manejó la situación de manera adecuada, indicando que no se encontró información sin generar errores que interrumpieran el funcionamiento del programa.</w:t>
      </w:r>
    </w:p>
    <w:p w14:paraId="562439B3" w14:textId="1A042680" w:rsidR="00CA5433" w:rsidRDefault="00CC6233" w:rsidP="00CA5433">
      <w:pPr>
        <w:numPr>
          <w:ilvl w:val="0"/>
          <w:numId w:val="41"/>
        </w:numPr>
        <w:suppressAutoHyphens w:val="0"/>
        <w:adjustRightInd/>
        <w:snapToGrid/>
        <w:spacing w:before="100" w:beforeAutospacing="1" w:after="100" w:afterAutospacing="1" w:line="240" w:lineRule="auto"/>
        <w:ind w:right="0"/>
        <w:jc w:val="left"/>
      </w:pPr>
      <w:r>
        <w:t>La funcionalidad para consultar las direcciones presentes en la tabla ARP fue exitosa, proporcionando detalles sobre los dispositivos conectados a la red local y los fabricantes de sus tarjetas de red.</w:t>
      </w:r>
    </w:p>
    <w:p w14:paraId="0B541AC7" w14:textId="77777777" w:rsidR="00CA5433" w:rsidRDefault="00CA5433" w:rsidP="00CA5433">
      <w:pPr>
        <w:suppressAutoHyphens w:val="0"/>
        <w:adjustRightInd/>
        <w:snapToGrid/>
        <w:spacing w:before="100" w:beforeAutospacing="1" w:after="100" w:afterAutospacing="1" w:line="240" w:lineRule="auto"/>
        <w:ind w:right="0"/>
        <w:jc w:val="left"/>
      </w:pPr>
    </w:p>
    <w:p w14:paraId="4E4BA35C" w14:textId="1C935DD4" w:rsidR="00CC6233" w:rsidRDefault="00CC6233" w:rsidP="00CC6233">
      <w:r>
        <w:t>5.1 Conclusión</w:t>
      </w:r>
    </w:p>
    <w:p w14:paraId="254A6BE3" w14:textId="58372886" w:rsidR="00CC6233" w:rsidRPr="00CC6233" w:rsidRDefault="00CC6233" w:rsidP="00CC6233">
      <w:pPr>
        <w:suppressAutoHyphens w:val="0"/>
        <w:adjustRightInd/>
        <w:snapToGrid/>
        <w:spacing w:after="0" w:line="240" w:lineRule="auto"/>
        <w:ind w:right="0"/>
        <w:jc w:val="left"/>
        <w:rPr>
          <w:snapToGrid/>
          <w:color w:val="auto"/>
          <w:lang w:eastAsia="es-CL" w:bidi="ar-SA"/>
        </w:rPr>
      </w:pPr>
      <w:r w:rsidRPr="00CC6233">
        <w:rPr>
          <w:snapToGrid/>
          <w:color w:val="auto"/>
          <w:lang w:eastAsia="es-CL" w:bidi="ar-SA"/>
        </w:rPr>
        <w:t>El uso de direcciones MAC y su identificación mediante APIs REST es una práctica eficiente y necesaria en la administración de redes.</w:t>
      </w:r>
    </w:p>
    <w:p w14:paraId="3319AA6C" w14:textId="59297E58" w:rsidR="00CC6233" w:rsidRPr="00CC6233" w:rsidRDefault="00CC6233" w:rsidP="00CC6233">
      <w:pPr>
        <w:suppressAutoHyphens w:val="0"/>
        <w:adjustRightInd/>
        <w:snapToGrid/>
        <w:spacing w:after="0" w:line="240" w:lineRule="auto"/>
        <w:ind w:right="0"/>
        <w:jc w:val="left"/>
        <w:rPr>
          <w:snapToGrid/>
          <w:color w:val="auto"/>
          <w:lang w:eastAsia="es-CL" w:bidi="ar-SA"/>
        </w:rPr>
      </w:pPr>
      <w:r w:rsidRPr="00CC6233">
        <w:rPr>
          <w:snapToGrid/>
          <w:color w:val="auto"/>
          <w:lang w:eastAsia="es-CL" w:bidi="ar-SA"/>
        </w:rPr>
        <w:t>Las APIs REST no solo facilitan el desarrollo de aplicaciones, sino que también permiten ahorrar tiempo y recursos al no tener que implementar bases de datos y lógica complejas desde cero.</w:t>
      </w:r>
    </w:p>
    <w:p w14:paraId="7AABCB98" w14:textId="4C83AE98" w:rsidR="00CC6233" w:rsidRPr="00CC6233" w:rsidRDefault="00CC6233" w:rsidP="00CC6233">
      <w:pPr>
        <w:suppressAutoHyphens w:val="0"/>
        <w:adjustRightInd/>
        <w:snapToGrid/>
        <w:spacing w:after="0" w:line="240" w:lineRule="auto"/>
        <w:ind w:right="0"/>
        <w:jc w:val="left"/>
        <w:rPr>
          <w:snapToGrid/>
          <w:color w:val="auto"/>
          <w:lang w:eastAsia="es-CL" w:bidi="ar-SA"/>
        </w:rPr>
      </w:pPr>
      <w:r w:rsidRPr="00CC6233">
        <w:rPr>
          <w:snapToGrid/>
          <w:color w:val="auto"/>
          <w:lang w:eastAsia="es-CL" w:bidi="ar-SA"/>
        </w:rPr>
        <w:t>El programa "OUILookup" demuestra cómo la automatización y la programación pueden ser utilizadas para resolver problemas comunes de red de manera eficaz y escalable.</w:t>
      </w:r>
    </w:p>
    <w:p w14:paraId="758D7ADC" w14:textId="63F582EE" w:rsidR="00CC6233" w:rsidRDefault="00CC6233" w:rsidP="00976312">
      <w:pPr>
        <w:rPr>
          <w:snapToGrid/>
          <w:color w:val="auto"/>
          <w:lang w:eastAsia="es-CL" w:bidi="ar-SA"/>
        </w:rPr>
      </w:pPr>
      <w:r w:rsidRPr="00CC6233">
        <w:rPr>
          <w:snapToGrid/>
          <w:color w:val="auto"/>
          <w:lang w:eastAsia="es-CL" w:bidi="ar-SA"/>
        </w:rPr>
        <w:lastRenderedPageBreak/>
        <w:t>Es fundamental tener en cuenta las consideraciones de seguridad y privacidad al manipular información de red, ya que las direcciones MAC pueden ser utilizadas para rastrear dispositivos si no se toman las precauciones adecuadas.</w:t>
      </w:r>
    </w:p>
    <w:p w14:paraId="2A7E3EC9" w14:textId="77777777" w:rsidR="00CA5433" w:rsidRPr="00D07B17" w:rsidRDefault="00CA5433" w:rsidP="00976312"/>
    <w:p w14:paraId="5E499601" w14:textId="77777777" w:rsidR="00112D49" w:rsidRDefault="00112D49" w:rsidP="00976312">
      <w:pPr>
        <w:pStyle w:val="Ttulo1"/>
      </w:pPr>
      <w:r w:rsidRPr="00FA04F1">
        <w:t>Referenc</w:t>
      </w:r>
      <w:r>
        <w:t>ia</w:t>
      </w:r>
      <w:r w:rsidRPr="00FA04F1">
        <w:t>s</w:t>
      </w:r>
    </w:p>
    <w:p w14:paraId="4866F85B" w14:textId="6EBBF88B" w:rsidR="00A430D2" w:rsidRDefault="009C10A1" w:rsidP="00A430D2">
      <w:pPr>
        <w:rPr>
          <w:rFonts w:cs="Arial"/>
          <w:color w:val="222222"/>
          <w:sz w:val="20"/>
          <w:szCs w:val="20"/>
          <w:shd w:val="clear" w:color="auto" w:fill="FFFFFF"/>
        </w:rPr>
      </w:pPr>
      <w:r w:rsidRPr="00001E86">
        <w:rPr>
          <w:sz w:val="20"/>
          <w:szCs w:val="20"/>
          <w:lang w:val="en-US"/>
        </w:rPr>
        <w:t>[1]</w:t>
      </w:r>
      <w:r w:rsidRPr="00001E86">
        <w:rPr>
          <w:lang w:val="en-US"/>
        </w:rPr>
        <w:t xml:space="preserve"> </w:t>
      </w:r>
      <w:r w:rsidR="00A430D2" w:rsidRPr="00A430D2">
        <w:rPr>
          <w:rFonts w:cs="Arial"/>
          <w:color w:val="222222"/>
          <w:sz w:val="20"/>
          <w:szCs w:val="20"/>
          <w:shd w:val="clear" w:color="auto" w:fill="FFFFFF"/>
          <w:lang w:val="en-US"/>
        </w:rPr>
        <w:t>Riadi, I., Fadlil, A., &amp; Adhi Prabowo, B. (2024). Quick Random MAC Address Detection Based on Organizationally Unique Identifier in Captive Portal. </w:t>
      </w:r>
      <w:r w:rsidR="00A430D2" w:rsidRPr="00A430D2">
        <w:rPr>
          <w:rFonts w:cs="Arial"/>
          <w:i/>
          <w:iCs/>
          <w:color w:val="222222"/>
          <w:sz w:val="20"/>
          <w:szCs w:val="20"/>
          <w:shd w:val="clear" w:color="auto" w:fill="FFFFFF"/>
        </w:rPr>
        <w:t>International Journal of Computing and Digital Systems</w:t>
      </w:r>
      <w:r w:rsidR="00A430D2" w:rsidRPr="00A430D2">
        <w:rPr>
          <w:rFonts w:cs="Arial"/>
          <w:color w:val="222222"/>
          <w:sz w:val="20"/>
          <w:szCs w:val="20"/>
          <w:shd w:val="clear" w:color="auto" w:fill="FFFFFF"/>
        </w:rPr>
        <w:t>, </w:t>
      </w:r>
      <w:r w:rsidR="00A430D2" w:rsidRPr="00A430D2">
        <w:rPr>
          <w:rFonts w:cs="Arial"/>
          <w:i/>
          <w:iCs/>
          <w:color w:val="222222"/>
          <w:sz w:val="20"/>
          <w:szCs w:val="20"/>
          <w:shd w:val="clear" w:color="auto" w:fill="FFFFFF"/>
        </w:rPr>
        <w:t>16</w:t>
      </w:r>
      <w:r w:rsidR="00A430D2" w:rsidRPr="00A430D2">
        <w:rPr>
          <w:rFonts w:cs="Arial"/>
          <w:color w:val="222222"/>
          <w:sz w:val="20"/>
          <w:szCs w:val="20"/>
          <w:shd w:val="clear" w:color="auto" w:fill="FFFFFF"/>
        </w:rPr>
        <w:t>(1), 1-11.</w:t>
      </w:r>
    </w:p>
    <w:p w14:paraId="3E0E27BA" w14:textId="62ECC3A3" w:rsidR="009C10A1" w:rsidRDefault="009C10A1" w:rsidP="00A430D2">
      <w:pPr>
        <w:rPr>
          <w:rFonts w:cs="Arial"/>
          <w:color w:val="222222"/>
          <w:sz w:val="20"/>
          <w:szCs w:val="20"/>
          <w:shd w:val="clear" w:color="auto" w:fill="FFFFFF"/>
        </w:rPr>
      </w:pPr>
      <w:r w:rsidRPr="009C10A1">
        <w:rPr>
          <w:sz w:val="20"/>
          <w:szCs w:val="20"/>
        </w:rPr>
        <w:t>[2]</w:t>
      </w:r>
      <w:r w:rsidRPr="009C10A1">
        <w:t xml:space="preserve"> </w:t>
      </w:r>
      <w:r w:rsidRPr="009C10A1">
        <w:rPr>
          <w:rFonts w:cs="Arial"/>
          <w:color w:val="222222"/>
          <w:sz w:val="20"/>
          <w:szCs w:val="20"/>
          <w:shd w:val="clear" w:color="auto" w:fill="FFFFFF"/>
        </w:rPr>
        <w:t>Arsaute, A., Zorzán, F. A., Daniele, M., González, A., &amp; Frutos, M. (2018). Generación automática de API REST a partir de API Java, basada en transformación de Modelos (MDD). In </w:t>
      </w:r>
      <w:r w:rsidRPr="009C10A1">
        <w:rPr>
          <w:rFonts w:cs="Arial"/>
          <w:i/>
          <w:iCs/>
          <w:color w:val="222222"/>
          <w:sz w:val="20"/>
          <w:szCs w:val="20"/>
          <w:shd w:val="clear" w:color="auto" w:fill="FFFFFF"/>
        </w:rPr>
        <w:t>XX Workshop de Investigadores en Ciencias de la Computación (WICC 2018, Universidad Nacional del Nordeste).</w:t>
      </w:r>
      <w:r w:rsidRPr="009C10A1">
        <w:rPr>
          <w:rFonts w:cs="Arial"/>
          <w:color w:val="222222"/>
          <w:sz w:val="20"/>
          <w:szCs w:val="20"/>
          <w:shd w:val="clear" w:color="auto" w:fill="FFFFFF"/>
        </w:rPr>
        <w:t>.</w:t>
      </w:r>
    </w:p>
    <w:p w14:paraId="5BB2D1B4" w14:textId="77777777" w:rsidR="00CC6233" w:rsidRDefault="00CC6233" w:rsidP="00A430D2">
      <w:pPr>
        <w:rPr>
          <w:rFonts w:cs="Arial"/>
          <w:color w:val="222222"/>
          <w:sz w:val="20"/>
          <w:szCs w:val="20"/>
          <w:shd w:val="clear" w:color="auto" w:fill="FFFFFF"/>
        </w:rPr>
      </w:pPr>
    </w:p>
    <w:p w14:paraId="544A8C56" w14:textId="77777777" w:rsidR="00CC6233" w:rsidRDefault="00CC6233" w:rsidP="00A430D2">
      <w:pPr>
        <w:rPr>
          <w:rFonts w:cs="Arial"/>
          <w:color w:val="222222"/>
          <w:sz w:val="20"/>
          <w:szCs w:val="20"/>
          <w:shd w:val="clear" w:color="auto" w:fill="FFFFFF"/>
        </w:rPr>
      </w:pPr>
    </w:p>
    <w:p w14:paraId="753E1F8D" w14:textId="77777777" w:rsidR="00CC6233" w:rsidRDefault="00CC6233" w:rsidP="00A430D2">
      <w:pPr>
        <w:rPr>
          <w:rFonts w:cs="Arial"/>
          <w:color w:val="222222"/>
          <w:sz w:val="20"/>
          <w:szCs w:val="20"/>
          <w:shd w:val="clear" w:color="auto" w:fill="FFFFFF"/>
        </w:rPr>
      </w:pPr>
    </w:p>
    <w:p w14:paraId="120A073F" w14:textId="77777777" w:rsidR="00CC6233" w:rsidRDefault="00CC6233" w:rsidP="00A430D2">
      <w:pPr>
        <w:rPr>
          <w:rFonts w:cs="Arial"/>
          <w:color w:val="222222"/>
          <w:sz w:val="20"/>
          <w:szCs w:val="20"/>
          <w:shd w:val="clear" w:color="auto" w:fill="FFFFFF"/>
        </w:rPr>
      </w:pPr>
    </w:p>
    <w:p w14:paraId="05D8D0D7" w14:textId="77777777" w:rsidR="00CC6233" w:rsidRDefault="00CC6233" w:rsidP="00A430D2">
      <w:pPr>
        <w:rPr>
          <w:rFonts w:cs="Arial"/>
          <w:color w:val="222222"/>
          <w:sz w:val="20"/>
          <w:szCs w:val="20"/>
          <w:shd w:val="clear" w:color="auto" w:fill="FFFFFF"/>
        </w:rPr>
      </w:pPr>
    </w:p>
    <w:p w14:paraId="7E051617" w14:textId="77777777" w:rsidR="00CC6233" w:rsidRDefault="00CC6233" w:rsidP="00A430D2">
      <w:pPr>
        <w:rPr>
          <w:rFonts w:cs="Arial"/>
          <w:color w:val="222222"/>
          <w:sz w:val="20"/>
          <w:szCs w:val="20"/>
          <w:shd w:val="clear" w:color="auto" w:fill="FFFFFF"/>
        </w:rPr>
      </w:pPr>
    </w:p>
    <w:p w14:paraId="7E9FEB8E" w14:textId="77777777" w:rsidR="00CC6233" w:rsidRDefault="00CC6233" w:rsidP="00A430D2">
      <w:pPr>
        <w:rPr>
          <w:rFonts w:cs="Arial"/>
          <w:color w:val="222222"/>
          <w:sz w:val="20"/>
          <w:szCs w:val="20"/>
          <w:shd w:val="clear" w:color="auto" w:fill="FFFFFF"/>
        </w:rPr>
      </w:pPr>
    </w:p>
    <w:p w14:paraId="5CAD96EC" w14:textId="77777777" w:rsidR="00CC6233" w:rsidRDefault="00CC6233" w:rsidP="00A430D2">
      <w:pPr>
        <w:rPr>
          <w:rFonts w:cs="Arial"/>
          <w:color w:val="222222"/>
          <w:sz w:val="20"/>
          <w:szCs w:val="20"/>
          <w:shd w:val="clear" w:color="auto" w:fill="FFFFFF"/>
        </w:rPr>
      </w:pPr>
    </w:p>
    <w:p w14:paraId="7A3E358B" w14:textId="77777777" w:rsidR="00CC6233" w:rsidRDefault="00CC6233" w:rsidP="00A430D2">
      <w:pPr>
        <w:rPr>
          <w:rFonts w:cs="Arial"/>
          <w:color w:val="222222"/>
          <w:sz w:val="20"/>
          <w:szCs w:val="20"/>
          <w:shd w:val="clear" w:color="auto" w:fill="FFFFFF"/>
        </w:rPr>
      </w:pPr>
    </w:p>
    <w:p w14:paraId="70329691" w14:textId="77777777" w:rsidR="00CC6233" w:rsidRDefault="00CC6233" w:rsidP="00A430D2">
      <w:pPr>
        <w:rPr>
          <w:rFonts w:cs="Arial"/>
          <w:color w:val="222222"/>
          <w:sz w:val="20"/>
          <w:szCs w:val="20"/>
          <w:shd w:val="clear" w:color="auto" w:fill="FFFFFF"/>
        </w:rPr>
      </w:pPr>
    </w:p>
    <w:p w14:paraId="758827F8" w14:textId="77777777" w:rsidR="00CC6233" w:rsidRDefault="00CC6233" w:rsidP="00A430D2">
      <w:pPr>
        <w:rPr>
          <w:rFonts w:cs="Arial"/>
          <w:color w:val="222222"/>
          <w:sz w:val="20"/>
          <w:szCs w:val="20"/>
          <w:shd w:val="clear" w:color="auto" w:fill="FFFFFF"/>
        </w:rPr>
      </w:pPr>
    </w:p>
    <w:p w14:paraId="4FF7E7B4" w14:textId="77777777" w:rsidR="00CC6233" w:rsidRDefault="00CC6233" w:rsidP="00A430D2">
      <w:pPr>
        <w:rPr>
          <w:rFonts w:cs="Arial"/>
          <w:color w:val="222222"/>
          <w:sz w:val="20"/>
          <w:szCs w:val="20"/>
          <w:shd w:val="clear" w:color="auto" w:fill="FFFFFF"/>
        </w:rPr>
      </w:pPr>
    </w:p>
    <w:p w14:paraId="0BA9BC9E" w14:textId="77777777" w:rsidR="00CC6233" w:rsidRDefault="00CC6233" w:rsidP="00A430D2">
      <w:pPr>
        <w:rPr>
          <w:rFonts w:cs="Arial"/>
          <w:color w:val="222222"/>
          <w:sz w:val="20"/>
          <w:szCs w:val="20"/>
          <w:shd w:val="clear" w:color="auto" w:fill="FFFFFF"/>
        </w:rPr>
      </w:pPr>
    </w:p>
    <w:p w14:paraId="1793B79F" w14:textId="77777777" w:rsidR="00CC6233" w:rsidRDefault="00CC6233" w:rsidP="00A430D2">
      <w:pPr>
        <w:rPr>
          <w:rFonts w:cs="Arial"/>
          <w:color w:val="222222"/>
          <w:sz w:val="20"/>
          <w:szCs w:val="20"/>
          <w:shd w:val="clear" w:color="auto" w:fill="FFFFFF"/>
        </w:rPr>
      </w:pPr>
    </w:p>
    <w:p w14:paraId="7FC51572" w14:textId="77777777" w:rsidR="00CC6233" w:rsidRDefault="00CC6233" w:rsidP="00A430D2">
      <w:pPr>
        <w:rPr>
          <w:rFonts w:cs="Arial"/>
          <w:color w:val="222222"/>
          <w:sz w:val="20"/>
          <w:szCs w:val="20"/>
          <w:shd w:val="clear" w:color="auto" w:fill="FFFFFF"/>
        </w:rPr>
      </w:pPr>
    </w:p>
    <w:p w14:paraId="69DBD83B" w14:textId="77777777" w:rsidR="00CC6233" w:rsidRDefault="00CC6233" w:rsidP="00A430D2">
      <w:pPr>
        <w:rPr>
          <w:rFonts w:cs="Arial"/>
          <w:color w:val="222222"/>
          <w:sz w:val="20"/>
          <w:szCs w:val="20"/>
          <w:shd w:val="clear" w:color="auto" w:fill="FFFFFF"/>
        </w:rPr>
      </w:pPr>
    </w:p>
    <w:p w14:paraId="3ED48E48" w14:textId="77777777" w:rsidR="00CC6233" w:rsidRDefault="00CC6233" w:rsidP="00A430D2">
      <w:pPr>
        <w:rPr>
          <w:rFonts w:cs="Arial"/>
          <w:color w:val="222222"/>
          <w:sz w:val="20"/>
          <w:szCs w:val="20"/>
          <w:shd w:val="clear" w:color="auto" w:fill="FFFFFF"/>
        </w:rPr>
      </w:pPr>
    </w:p>
    <w:p w14:paraId="2997D318" w14:textId="77777777" w:rsidR="00CC6233" w:rsidRDefault="00CC6233" w:rsidP="00A430D2">
      <w:pPr>
        <w:rPr>
          <w:rFonts w:cs="Arial"/>
          <w:color w:val="222222"/>
          <w:sz w:val="20"/>
          <w:szCs w:val="20"/>
          <w:shd w:val="clear" w:color="auto" w:fill="FFFFFF"/>
        </w:rPr>
      </w:pPr>
    </w:p>
    <w:p w14:paraId="0A293579" w14:textId="77777777" w:rsidR="00CC6233" w:rsidRDefault="00CC6233" w:rsidP="00A430D2">
      <w:pPr>
        <w:rPr>
          <w:rFonts w:cs="Arial"/>
          <w:color w:val="222222"/>
          <w:sz w:val="20"/>
          <w:szCs w:val="20"/>
          <w:shd w:val="clear" w:color="auto" w:fill="FFFFFF"/>
        </w:rPr>
      </w:pPr>
    </w:p>
    <w:p w14:paraId="7BFCDFE3" w14:textId="77777777" w:rsidR="00CC6233" w:rsidRDefault="00CC6233" w:rsidP="00A430D2">
      <w:pPr>
        <w:rPr>
          <w:rFonts w:cs="Arial"/>
          <w:color w:val="222222"/>
          <w:sz w:val="20"/>
          <w:szCs w:val="20"/>
          <w:shd w:val="clear" w:color="auto" w:fill="FFFFFF"/>
        </w:rPr>
      </w:pPr>
    </w:p>
    <w:p w14:paraId="60B6403B" w14:textId="77777777" w:rsidR="00CC6233" w:rsidRDefault="00CC6233" w:rsidP="00A430D2">
      <w:pPr>
        <w:rPr>
          <w:rFonts w:cs="Arial"/>
          <w:color w:val="222222"/>
          <w:sz w:val="20"/>
          <w:szCs w:val="20"/>
          <w:shd w:val="clear" w:color="auto" w:fill="FFFFFF"/>
        </w:rPr>
      </w:pPr>
    </w:p>
    <w:p w14:paraId="66603E8F" w14:textId="77777777" w:rsidR="00CC6233" w:rsidRDefault="00CC6233" w:rsidP="00A430D2">
      <w:pPr>
        <w:rPr>
          <w:rFonts w:cs="Arial"/>
          <w:color w:val="222222"/>
          <w:sz w:val="20"/>
          <w:szCs w:val="20"/>
          <w:shd w:val="clear" w:color="auto" w:fill="FFFFFF"/>
        </w:rPr>
      </w:pPr>
    </w:p>
    <w:p w14:paraId="3EAAAE1D" w14:textId="77777777" w:rsidR="00CC6233" w:rsidRPr="009C10A1" w:rsidRDefault="00CC6233" w:rsidP="00A430D2">
      <w:pPr>
        <w:rPr>
          <w:rFonts w:cs="Arial"/>
          <w:color w:val="222222"/>
          <w:sz w:val="20"/>
          <w:szCs w:val="20"/>
          <w:shd w:val="clear" w:color="auto" w:fill="FFFFFF"/>
        </w:rPr>
      </w:pPr>
    </w:p>
    <w:sectPr w:rsidR="00CC6233" w:rsidRPr="009C10A1" w:rsidSect="00C23215">
      <w:headerReference w:type="default" r:id="rId24"/>
      <w:headerReference w:type="first" r:id="rId25"/>
      <w:footerReference w:type="first" r:id="rId26"/>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E286C" w14:textId="77777777" w:rsidR="00A16761" w:rsidRDefault="00A16761" w:rsidP="00976312">
      <w:r>
        <w:separator/>
      </w:r>
    </w:p>
  </w:endnote>
  <w:endnote w:type="continuationSeparator" w:id="0">
    <w:p w14:paraId="7A76F626" w14:textId="77777777" w:rsidR="00A16761" w:rsidRDefault="00A16761" w:rsidP="0097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00ED9" w14:textId="77777777" w:rsidR="008D2BF7" w:rsidRDefault="008D2BF7" w:rsidP="00976312"/>
  <w:p w14:paraId="78968EAB" w14:textId="77777777" w:rsidR="008D2BF7" w:rsidRPr="00976312" w:rsidRDefault="008D2BF7" w:rsidP="00316349">
    <w:pPr>
      <w:rPr>
        <w:sz w:val="20"/>
        <w:szCs w:val="20"/>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6599B" w14:textId="77777777" w:rsidR="00A16761" w:rsidRDefault="00A16761" w:rsidP="00976312">
      <w:r>
        <w:separator/>
      </w:r>
    </w:p>
  </w:footnote>
  <w:footnote w:type="continuationSeparator" w:id="0">
    <w:p w14:paraId="71FB5EE7" w14:textId="77777777" w:rsidR="00A16761" w:rsidRDefault="00A16761" w:rsidP="00976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gridCol w:w="4783"/>
    </w:tblGrid>
    <w:tr w:rsidR="008D2BF7" w14:paraId="5FD04302" w14:textId="77777777" w:rsidTr="00316349">
      <w:tc>
        <w:tcPr>
          <w:tcW w:w="5228" w:type="dxa"/>
        </w:tcPr>
        <w:p w14:paraId="27427AB1" w14:textId="77777777" w:rsidR="00A50005" w:rsidRPr="00A50005" w:rsidRDefault="00A50005" w:rsidP="00A50005">
          <w:pPr>
            <w:jc w:val="left"/>
            <w:rPr>
              <w:rFonts w:eastAsia="DengXian"/>
              <w:b/>
              <w:i/>
              <w:iCs/>
              <w:sz w:val="20"/>
              <w:szCs w:val="20"/>
            </w:rPr>
          </w:pPr>
          <w:r w:rsidRPr="00A50005">
            <w:rPr>
              <w:rFonts w:eastAsia="DengXian"/>
              <w:b/>
              <w:i/>
              <w:iCs/>
              <w:sz w:val="20"/>
              <w:szCs w:val="20"/>
            </w:rPr>
            <w:t>Consultar Fabricantes de tarjetas de red a través de una API</w:t>
          </w:r>
        </w:p>
        <w:p w14:paraId="0E78F226" w14:textId="2276164E" w:rsidR="008D2BF7" w:rsidRPr="00976312" w:rsidRDefault="008D2BF7" w:rsidP="00C45EB5">
          <w:pPr>
            <w:jc w:val="left"/>
            <w:rPr>
              <w:sz w:val="20"/>
              <w:szCs w:val="20"/>
            </w:rPr>
          </w:pPr>
        </w:p>
      </w:tc>
      <w:tc>
        <w:tcPr>
          <w:tcW w:w="5228" w:type="dxa"/>
        </w:tcPr>
        <w:p w14:paraId="50EE44BF" w14:textId="77777777" w:rsidR="008D2BF7" w:rsidRPr="00316349" w:rsidRDefault="008D2BF7" w:rsidP="00976312">
          <w:pPr>
            <w:jc w:val="right"/>
            <w:rPr>
              <w:i/>
              <w:iCs/>
              <w:sz w:val="20"/>
              <w:szCs w:val="20"/>
            </w:rPr>
          </w:pPr>
          <w:r w:rsidRPr="00316349">
            <w:rPr>
              <w:i/>
              <w:iCs/>
              <w:sz w:val="20"/>
              <w:szCs w:val="20"/>
            </w:rPr>
            <w:fldChar w:fldCharType="begin"/>
          </w:r>
          <w:r w:rsidRPr="00316349">
            <w:rPr>
              <w:i/>
              <w:iCs/>
              <w:sz w:val="20"/>
              <w:szCs w:val="20"/>
            </w:rPr>
            <w:instrText xml:space="preserve"> PAGE   \* MERGEFORMAT </w:instrText>
          </w:r>
          <w:r w:rsidRPr="00316349">
            <w:rPr>
              <w:i/>
              <w:iCs/>
              <w:sz w:val="20"/>
              <w:szCs w:val="20"/>
            </w:rPr>
            <w:fldChar w:fldCharType="separate"/>
          </w:r>
          <w:r w:rsidRPr="00316349">
            <w:rPr>
              <w:i/>
              <w:iCs/>
              <w:sz w:val="20"/>
              <w:szCs w:val="20"/>
            </w:rPr>
            <w:t>2</w:t>
          </w:r>
          <w:r w:rsidRPr="00316349">
            <w:rPr>
              <w:i/>
              <w:iCs/>
              <w:sz w:val="20"/>
              <w:szCs w:val="20"/>
            </w:rPr>
            <w:fldChar w:fldCharType="end"/>
          </w:r>
          <w:r w:rsidRPr="00316349">
            <w:rPr>
              <w:i/>
              <w:iCs/>
              <w:sz w:val="20"/>
              <w:szCs w:val="20"/>
            </w:rPr>
            <w:t xml:space="preserve"> / </w:t>
          </w:r>
          <w:r w:rsidRPr="00316349">
            <w:rPr>
              <w:i/>
              <w:iCs/>
              <w:sz w:val="20"/>
              <w:szCs w:val="20"/>
            </w:rPr>
            <w:fldChar w:fldCharType="begin"/>
          </w:r>
          <w:r w:rsidRPr="00316349">
            <w:rPr>
              <w:i/>
              <w:iCs/>
              <w:sz w:val="20"/>
              <w:szCs w:val="20"/>
            </w:rPr>
            <w:instrText xml:space="preserve"> NUMPAGES   \* MERGEFORMAT </w:instrText>
          </w:r>
          <w:r w:rsidRPr="00316349">
            <w:rPr>
              <w:i/>
              <w:iCs/>
              <w:sz w:val="20"/>
              <w:szCs w:val="20"/>
            </w:rPr>
            <w:fldChar w:fldCharType="separate"/>
          </w:r>
          <w:r w:rsidRPr="00316349">
            <w:rPr>
              <w:i/>
              <w:iCs/>
              <w:sz w:val="20"/>
              <w:szCs w:val="20"/>
            </w:rPr>
            <w:t>3</w:t>
          </w:r>
          <w:r w:rsidRPr="00316349">
            <w:rPr>
              <w:i/>
              <w:iCs/>
              <w:sz w:val="20"/>
              <w:szCs w:val="20"/>
            </w:rPr>
            <w:fldChar w:fldCharType="end"/>
          </w:r>
        </w:p>
      </w:tc>
    </w:tr>
  </w:tbl>
  <w:p w14:paraId="53A79E29" w14:textId="77777777" w:rsidR="008D2BF7" w:rsidRPr="00A7682B"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14:paraId="25851E97" w14:textId="77777777" w:rsidTr="00C23215">
      <w:tc>
        <w:tcPr>
          <w:tcW w:w="4390" w:type="dxa"/>
        </w:tcPr>
        <w:p w14:paraId="11DF1F2A" w14:textId="77777777" w:rsidR="00C23215" w:rsidRDefault="00C23215" w:rsidP="00C23215">
          <w:pPr>
            <w:tabs>
              <w:tab w:val="left" w:pos="3069"/>
            </w:tabs>
            <w:spacing w:after="0"/>
            <w:ind w:right="170"/>
            <w:rPr>
              <w:lang w:val="es-ES"/>
            </w:rPr>
          </w:pPr>
          <w:r>
            <w:rPr>
              <w:rFonts w:eastAsia="DengXian"/>
              <w:i/>
              <w:iCs/>
              <w:sz w:val="20"/>
              <w:szCs w:val="20"/>
            </w:rPr>
            <w:t>INF2</w:t>
          </w:r>
          <w:r w:rsidR="00640933">
            <w:rPr>
              <w:rFonts w:eastAsia="DengXian"/>
              <w:i/>
              <w:iCs/>
              <w:sz w:val="20"/>
              <w:szCs w:val="20"/>
            </w:rPr>
            <w:t>2</w:t>
          </w:r>
          <w:r>
            <w:rPr>
              <w:rFonts w:eastAsia="DengXian"/>
              <w:i/>
              <w:iCs/>
              <w:sz w:val="20"/>
              <w:szCs w:val="20"/>
            </w:rPr>
            <w:t xml:space="preserve">4 - </w:t>
          </w:r>
          <w:r w:rsidR="00640933">
            <w:rPr>
              <w:rFonts w:eastAsia="DengXian"/>
              <w:i/>
              <w:iCs/>
              <w:sz w:val="20"/>
              <w:szCs w:val="20"/>
            </w:rPr>
            <w:t>Redes de Computadores</w:t>
          </w:r>
        </w:p>
      </w:tc>
      <w:tc>
        <w:tcPr>
          <w:tcW w:w="5271" w:type="dxa"/>
        </w:tcPr>
        <w:p w14:paraId="37BB3FA3" w14:textId="77777777" w:rsidR="00C23215" w:rsidRDefault="00C23215" w:rsidP="00C23215">
          <w:pPr>
            <w:tabs>
              <w:tab w:val="left" w:pos="3069"/>
            </w:tabs>
            <w:spacing w:after="0"/>
            <w:ind w:right="170"/>
            <w:rPr>
              <w:lang w:val="es-ES"/>
            </w:rPr>
          </w:pPr>
          <w:r w:rsidRPr="00316349">
            <w:rPr>
              <w:rFonts w:eastAsia="DengXian"/>
              <w:i/>
              <w:iCs/>
              <w:sz w:val="20"/>
              <w:szCs w:val="20"/>
            </w:rPr>
            <w:t>Escuela de Ingeniería Informática, Universidad de Valparaíso</w:t>
          </w:r>
        </w:p>
      </w:tc>
    </w:tr>
  </w:tbl>
  <w:p w14:paraId="7EF3608B" w14:textId="77777777" w:rsidR="008D2BF7" w:rsidRPr="00C23215" w:rsidRDefault="008D2BF7" w:rsidP="00316349">
    <w:pPr>
      <w:tabs>
        <w:tab w:val="left" w:pos="3069"/>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4371"/>
    <w:multiLevelType w:val="hybridMultilevel"/>
    <w:tmpl w:val="31E8F0EA"/>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9A6B04"/>
    <w:multiLevelType w:val="hybridMultilevel"/>
    <w:tmpl w:val="9594D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AC7022"/>
    <w:multiLevelType w:val="hybridMultilevel"/>
    <w:tmpl w:val="20629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261433"/>
    <w:multiLevelType w:val="hybridMultilevel"/>
    <w:tmpl w:val="5A18D1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3"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541DC"/>
    <w:multiLevelType w:val="hybridMultilevel"/>
    <w:tmpl w:val="11DCA4B6"/>
    <w:lvl w:ilvl="0" w:tplc="65FABB92">
      <w:start w:val="1"/>
      <w:numFmt w:val="decimal"/>
      <w:lvlText w:val="%1."/>
      <w:lvlJc w:val="left"/>
      <w:pPr>
        <w:ind w:left="643" w:hanging="360"/>
      </w:pPr>
      <w:rPr>
        <w:b/>
        <w:bCs/>
      </w:rPr>
    </w:lvl>
    <w:lvl w:ilvl="1" w:tplc="340A0019" w:tentative="1">
      <w:start w:val="1"/>
      <w:numFmt w:val="lowerLetter"/>
      <w:lvlText w:val="%2."/>
      <w:lvlJc w:val="left"/>
      <w:pPr>
        <w:ind w:left="1363" w:hanging="360"/>
      </w:pPr>
    </w:lvl>
    <w:lvl w:ilvl="2" w:tplc="340A001B" w:tentative="1">
      <w:start w:val="1"/>
      <w:numFmt w:val="lowerRoman"/>
      <w:lvlText w:val="%3."/>
      <w:lvlJc w:val="right"/>
      <w:pPr>
        <w:ind w:left="2083" w:hanging="180"/>
      </w:pPr>
    </w:lvl>
    <w:lvl w:ilvl="3" w:tplc="340A000F" w:tentative="1">
      <w:start w:val="1"/>
      <w:numFmt w:val="decimal"/>
      <w:lvlText w:val="%4."/>
      <w:lvlJc w:val="left"/>
      <w:pPr>
        <w:ind w:left="2803" w:hanging="360"/>
      </w:pPr>
    </w:lvl>
    <w:lvl w:ilvl="4" w:tplc="340A0019" w:tentative="1">
      <w:start w:val="1"/>
      <w:numFmt w:val="lowerLetter"/>
      <w:lvlText w:val="%5."/>
      <w:lvlJc w:val="left"/>
      <w:pPr>
        <w:ind w:left="3523" w:hanging="360"/>
      </w:pPr>
    </w:lvl>
    <w:lvl w:ilvl="5" w:tplc="340A001B" w:tentative="1">
      <w:start w:val="1"/>
      <w:numFmt w:val="lowerRoman"/>
      <w:lvlText w:val="%6."/>
      <w:lvlJc w:val="right"/>
      <w:pPr>
        <w:ind w:left="4243" w:hanging="180"/>
      </w:pPr>
    </w:lvl>
    <w:lvl w:ilvl="6" w:tplc="340A000F" w:tentative="1">
      <w:start w:val="1"/>
      <w:numFmt w:val="decimal"/>
      <w:lvlText w:val="%7."/>
      <w:lvlJc w:val="left"/>
      <w:pPr>
        <w:ind w:left="4963" w:hanging="360"/>
      </w:pPr>
    </w:lvl>
    <w:lvl w:ilvl="7" w:tplc="340A0019" w:tentative="1">
      <w:start w:val="1"/>
      <w:numFmt w:val="lowerLetter"/>
      <w:lvlText w:val="%8."/>
      <w:lvlJc w:val="left"/>
      <w:pPr>
        <w:ind w:left="5683" w:hanging="360"/>
      </w:pPr>
    </w:lvl>
    <w:lvl w:ilvl="8" w:tplc="340A001B" w:tentative="1">
      <w:start w:val="1"/>
      <w:numFmt w:val="lowerRoman"/>
      <w:lvlText w:val="%9."/>
      <w:lvlJc w:val="right"/>
      <w:pPr>
        <w:ind w:left="6403" w:hanging="180"/>
      </w:pPr>
    </w:lvl>
  </w:abstractNum>
  <w:abstractNum w:abstractNumId="1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6"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732968"/>
    <w:multiLevelType w:val="multilevel"/>
    <w:tmpl w:val="5AE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E51A76"/>
    <w:multiLevelType w:val="multilevel"/>
    <w:tmpl w:val="926226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1"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5"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972349">
    <w:abstractNumId w:val="12"/>
  </w:num>
  <w:num w:numId="2" w16cid:durableId="2106729729">
    <w:abstractNumId w:val="15"/>
  </w:num>
  <w:num w:numId="3" w16cid:durableId="1493259466">
    <w:abstractNumId w:val="10"/>
  </w:num>
  <w:num w:numId="4" w16cid:durableId="377513134">
    <w:abstractNumId w:val="13"/>
  </w:num>
  <w:num w:numId="5" w16cid:durableId="1606688978">
    <w:abstractNumId w:val="20"/>
  </w:num>
  <w:num w:numId="6" w16cid:durableId="1254359846">
    <w:abstractNumId w:val="8"/>
  </w:num>
  <w:num w:numId="7" w16cid:durableId="1788498310">
    <w:abstractNumId w:val="20"/>
  </w:num>
  <w:num w:numId="8" w16cid:durableId="8289831">
    <w:abstractNumId w:val="8"/>
  </w:num>
  <w:num w:numId="9" w16cid:durableId="338625575">
    <w:abstractNumId w:val="20"/>
  </w:num>
  <w:num w:numId="10" w16cid:durableId="252012691">
    <w:abstractNumId w:val="8"/>
  </w:num>
  <w:num w:numId="11" w16cid:durableId="1016424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8308">
    <w:abstractNumId w:val="22"/>
  </w:num>
  <w:num w:numId="13" w16cid:durableId="1749958835">
    <w:abstractNumId w:val="24"/>
  </w:num>
  <w:num w:numId="14" w16cid:durableId="430660303">
    <w:abstractNumId w:val="20"/>
  </w:num>
  <w:num w:numId="15" w16cid:durableId="1090736571">
    <w:abstractNumId w:val="8"/>
  </w:num>
  <w:num w:numId="16" w16cid:durableId="1514805184">
    <w:abstractNumId w:val="7"/>
  </w:num>
  <w:num w:numId="17" w16cid:durableId="1464421850">
    <w:abstractNumId w:val="18"/>
  </w:num>
  <w:num w:numId="18" w16cid:durableId="1149127149">
    <w:abstractNumId w:val="18"/>
  </w:num>
  <w:num w:numId="19" w16cid:durableId="1078475554">
    <w:abstractNumId w:val="18"/>
  </w:num>
  <w:num w:numId="20" w16cid:durableId="598870980">
    <w:abstractNumId w:val="16"/>
  </w:num>
  <w:num w:numId="21" w16cid:durableId="650327179">
    <w:abstractNumId w:val="9"/>
  </w:num>
  <w:num w:numId="22" w16cid:durableId="744182661">
    <w:abstractNumId w:val="9"/>
  </w:num>
  <w:num w:numId="23" w16cid:durableId="2042244089">
    <w:abstractNumId w:val="9"/>
  </w:num>
  <w:num w:numId="24" w16cid:durableId="430010376">
    <w:abstractNumId w:val="9"/>
  </w:num>
  <w:num w:numId="25" w16cid:durableId="118888357">
    <w:abstractNumId w:val="2"/>
  </w:num>
  <w:num w:numId="26" w16cid:durableId="1294747435">
    <w:abstractNumId w:val="9"/>
  </w:num>
  <w:num w:numId="27" w16cid:durableId="1720781799">
    <w:abstractNumId w:val="6"/>
  </w:num>
  <w:num w:numId="28" w16cid:durableId="1507091122">
    <w:abstractNumId w:val="23"/>
  </w:num>
  <w:num w:numId="29" w16cid:durableId="1104567834">
    <w:abstractNumId w:val="23"/>
  </w:num>
  <w:num w:numId="30" w16cid:durableId="1203708968">
    <w:abstractNumId w:val="21"/>
  </w:num>
  <w:num w:numId="31" w16cid:durableId="1685352744">
    <w:abstractNumId w:val="3"/>
  </w:num>
  <w:num w:numId="32" w16cid:durableId="1806971924">
    <w:abstractNumId w:val="25"/>
  </w:num>
  <w:num w:numId="33" w16cid:durableId="1219393154">
    <w:abstractNumId w:val="4"/>
  </w:num>
  <w:num w:numId="34" w16cid:durableId="1722437371">
    <w:abstractNumId w:val="23"/>
  </w:num>
  <w:num w:numId="35" w16cid:durableId="1001852142">
    <w:abstractNumId w:val="14"/>
  </w:num>
  <w:num w:numId="36" w16cid:durableId="1337734027">
    <w:abstractNumId w:val="0"/>
  </w:num>
  <w:num w:numId="37" w16cid:durableId="30347320">
    <w:abstractNumId w:val="19"/>
  </w:num>
  <w:num w:numId="38" w16cid:durableId="1636597521">
    <w:abstractNumId w:val="5"/>
  </w:num>
  <w:num w:numId="39" w16cid:durableId="1988633426">
    <w:abstractNumId w:val="11"/>
  </w:num>
  <w:num w:numId="40" w16cid:durableId="1897427345">
    <w:abstractNumId w:val="1"/>
  </w:num>
  <w:num w:numId="41" w16cid:durableId="13997478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s-ES"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05"/>
    <w:rsid w:val="00001E86"/>
    <w:rsid w:val="00015EAC"/>
    <w:rsid w:val="000315D6"/>
    <w:rsid w:val="00044DB5"/>
    <w:rsid w:val="00057A40"/>
    <w:rsid w:val="00060656"/>
    <w:rsid w:val="00062644"/>
    <w:rsid w:val="00073F38"/>
    <w:rsid w:val="000811C8"/>
    <w:rsid w:val="000921E8"/>
    <w:rsid w:val="000A6A51"/>
    <w:rsid w:val="000B3351"/>
    <w:rsid w:val="000E0787"/>
    <w:rsid w:val="000F2ABA"/>
    <w:rsid w:val="000F2C85"/>
    <w:rsid w:val="00112D49"/>
    <w:rsid w:val="001251A6"/>
    <w:rsid w:val="00130D6E"/>
    <w:rsid w:val="00137179"/>
    <w:rsid w:val="00146BCD"/>
    <w:rsid w:val="0014708D"/>
    <w:rsid w:val="00171043"/>
    <w:rsid w:val="001C1236"/>
    <w:rsid w:val="001C1430"/>
    <w:rsid w:val="001D296E"/>
    <w:rsid w:val="001E2AEB"/>
    <w:rsid w:val="001E55CA"/>
    <w:rsid w:val="001E6B90"/>
    <w:rsid w:val="001F295D"/>
    <w:rsid w:val="001F4617"/>
    <w:rsid w:val="0020604E"/>
    <w:rsid w:val="00255DC3"/>
    <w:rsid w:val="0028143A"/>
    <w:rsid w:val="0028429A"/>
    <w:rsid w:val="0029463C"/>
    <w:rsid w:val="002A4850"/>
    <w:rsid w:val="002B5AC7"/>
    <w:rsid w:val="002E608C"/>
    <w:rsid w:val="002F1463"/>
    <w:rsid w:val="002F6319"/>
    <w:rsid w:val="002F7353"/>
    <w:rsid w:val="00316349"/>
    <w:rsid w:val="00322BE8"/>
    <w:rsid w:val="0032493C"/>
    <w:rsid w:val="00326141"/>
    <w:rsid w:val="00331BF6"/>
    <w:rsid w:val="003419D7"/>
    <w:rsid w:val="00342D84"/>
    <w:rsid w:val="003504D8"/>
    <w:rsid w:val="00392F0A"/>
    <w:rsid w:val="003935B3"/>
    <w:rsid w:val="003A11E6"/>
    <w:rsid w:val="003A4C09"/>
    <w:rsid w:val="003C7674"/>
    <w:rsid w:val="00401D30"/>
    <w:rsid w:val="00405E76"/>
    <w:rsid w:val="00416137"/>
    <w:rsid w:val="004217B5"/>
    <w:rsid w:val="00421BCA"/>
    <w:rsid w:val="0043418D"/>
    <w:rsid w:val="00436770"/>
    <w:rsid w:val="00492A6F"/>
    <w:rsid w:val="004A3074"/>
    <w:rsid w:val="004C7D14"/>
    <w:rsid w:val="004D185E"/>
    <w:rsid w:val="004D5279"/>
    <w:rsid w:val="004E43B2"/>
    <w:rsid w:val="00502A5D"/>
    <w:rsid w:val="00507347"/>
    <w:rsid w:val="00534ACB"/>
    <w:rsid w:val="00542691"/>
    <w:rsid w:val="0054654C"/>
    <w:rsid w:val="00550796"/>
    <w:rsid w:val="0055369D"/>
    <w:rsid w:val="00565269"/>
    <w:rsid w:val="00576B2E"/>
    <w:rsid w:val="00583759"/>
    <w:rsid w:val="00585F6C"/>
    <w:rsid w:val="00591DC8"/>
    <w:rsid w:val="005A49A5"/>
    <w:rsid w:val="005B1A90"/>
    <w:rsid w:val="005B346F"/>
    <w:rsid w:val="005C3689"/>
    <w:rsid w:val="005D371B"/>
    <w:rsid w:val="005E2A08"/>
    <w:rsid w:val="00601DF2"/>
    <w:rsid w:val="006061EA"/>
    <w:rsid w:val="00610B82"/>
    <w:rsid w:val="00613EFF"/>
    <w:rsid w:val="0062579E"/>
    <w:rsid w:val="00640933"/>
    <w:rsid w:val="00641261"/>
    <w:rsid w:val="00656BCC"/>
    <w:rsid w:val="00661550"/>
    <w:rsid w:val="00665D45"/>
    <w:rsid w:val="006734AF"/>
    <w:rsid w:val="00677A03"/>
    <w:rsid w:val="00680D4F"/>
    <w:rsid w:val="00682B31"/>
    <w:rsid w:val="00683584"/>
    <w:rsid w:val="00692393"/>
    <w:rsid w:val="006950D0"/>
    <w:rsid w:val="006B0924"/>
    <w:rsid w:val="006B1ECC"/>
    <w:rsid w:val="006C61C5"/>
    <w:rsid w:val="006C6938"/>
    <w:rsid w:val="006D4267"/>
    <w:rsid w:val="00721E71"/>
    <w:rsid w:val="0074176F"/>
    <w:rsid w:val="007439C0"/>
    <w:rsid w:val="007744F9"/>
    <w:rsid w:val="007A2A63"/>
    <w:rsid w:val="007B39B7"/>
    <w:rsid w:val="007D1000"/>
    <w:rsid w:val="007E4286"/>
    <w:rsid w:val="007F04AF"/>
    <w:rsid w:val="007F7A48"/>
    <w:rsid w:val="00820B03"/>
    <w:rsid w:val="00820E66"/>
    <w:rsid w:val="00836788"/>
    <w:rsid w:val="0084286C"/>
    <w:rsid w:val="00850A16"/>
    <w:rsid w:val="008617EC"/>
    <w:rsid w:val="0086607F"/>
    <w:rsid w:val="00870AFC"/>
    <w:rsid w:val="00874FCC"/>
    <w:rsid w:val="00876E43"/>
    <w:rsid w:val="00896776"/>
    <w:rsid w:val="008A3DA5"/>
    <w:rsid w:val="008C1831"/>
    <w:rsid w:val="008C7574"/>
    <w:rsid w:val="008D2BF7"/>
    <w:rsid w:val="00901B13"/>
    <w:rsid w:val="00905263"/>
    <w:rsid w:val="0091798A"/>
    <w:rsid w:val="009200BD"/>
    <w:rsid w:val="00937E9F"/>
    <w:rsid w:val="0094614B"/>
    <w:rsid w:val="00956D41"/>
    <w:rsid w:val="00957290"/>
    <w:rsid w:val="009574BF"/>
    <w:rsid w:val="009621D6"/>
    <w:rsid w:val="00967875"/>
    <w:rsid w:val="00976312"/>
    <w:rsid w:val="009A6CC2"/>
    <w:rsid w:val="009C10A1"/>
    <w:rsid w:val="009C157E"/>
    <w:rsid w:val="009C1A56"/>
    <w:rsid w:val="009D291E"/>
    <w:rsid w:val="009E4CEE"/>
    <w:rsid w:val="009F090C"/>
    <w:rsid w:val="009F5DC2"/>
    <w:rsid w:val="009F70E6"/>
    <w:rsid w:val="009F789C"/>
    <w:rsid w:val="00A06009"/>
    <w:rsid w:val="00A16761"/>
    <w:rsid w:val="00A26224"/>
    <w:rsid w:val="00A430D2"/>
    <w:rsid w:val="00A46226"/>
    <w:rsid w:val="00A50005"/>
    <w:rsid w:val="00A97B22"/>
    <w:rsid w:val="00AA6002"/>
    <w:rsid w:val="00AE61B9"/>
    <w:rsid w:val="00B00858"/>
    <w:rsid w:val="00B00958"/>
    <w:rsid w:val="00B17053"/>
    <w:rsid w:val="00B17B1E"/>
    <w:rsid w:val="00B32E96"/>
    <w:rsid w:val="00B34725"/>
    <w:rsid w:val="00B448BA"/>
    <w:rsid w:val="00B51A50"/>
    <w:rsid w:val="00B52500"/>
    <w:rsid w:val="00B52B6B"/>
    <w:rsid w:val="00B86B0C"/>
    <w:rsid w:val="00B97BE0"/>
    <w:rsid w:val="00BA32AB"/>
    <w:rsid w:val="00BB0967"/>
    <w:rsid w:val="00BC1763"/>
    <w:rsid w:val="00BC5688"/>
    <w:rsid w:val="00BE1E70"/>
    <w:rsid w:val="00C04AD4"/>
    <w:rsid w:val="00C14AC6"/>
    <w:rsid w:val="00C20562"/>
    <w:rsid w:val="00C23215"/>
    <w:rsid w:val="00C30794"/>
    <w:rsid w:val="00C44917"/>
    <w:rsid w:val="00C45EB5"/>
    <w:rsid w:val="00C46268"/>
    <w:rsid w:val="00C52C3A"/>
    <w:rsid w:val="00C65E6B"/>
    <w:rsid w:val="00C848AC"/>
    <w:rsid w:val="00CA5433"/>
    <w:rsid w:val="00CC6233"/>
    <w:rsid w:val="00CE2121"/>
    <w:rsid w:val="00CE769D"/>
    <w:rsid w:val="00CF4796"/>
    <w:rsid w:val="00D07B17"/>
    <w:rsid w:val="00D1254C"/>
    <w:rsid w:val="00D27B93"/>
    <w:rsid w:val="00D82C31"/>
    <w:rsid w:val="00D87118"/>
    <w:rsid w:val="00DA50EE"/>
    <w:rsid w:val="00DA64D7"/>
    <w:rsid w:val="00DC698F"/>
    <w:rsid w:val="00DD3B93"/>
    <w:rsid w:val="00DE5A56"/>
    <w:rsid w:val="00DF48B0"/>
    <w:rsid w:val="00DF4E40"/>
    <w:rsid w:val="00E40786"/>
    <w:rsid w:val="00E429AD"/>
    <w:rsid w:val="00E91D3A"/>
    <w:rsid w:val="00EB17A0"/>
    <w:rsid w:val="00EB23F2"/>
    <w:rsid w:val="00EB31F6"/>
    <w:rsid w:val="00EC5ECD"/>
    <w:rsid w:val="00ED1D7D"/>
    <w:rsid w:val="00EE0159"/>
    <w:rsid w:val="00EE7469"/>
    <w:rsid w:val="00EF2806"/>
    <w:rsid w:val="00EF4908"/>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15BD"/>
    <w:rsid w:val="00FB559B"/>
    <w:rsid w:val="00FC6475"/>
    <w:rsid w:val="00FD6AA2"/>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DBA9C"/>
  <w15:chartTrackingRefBased/>
  <w15:docId w15:val="{E60F387D-1411-4E2C-838D-2F45C5C7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 w:type="character" w:styleId="Textoennegrita">
    <w:name w:val="Strong"/>
    <w:basedOn w:val="Fuentedeprrafopredeter"/>
    <w:uiPriority w:val="22"/>
    <w:qFormat/>
    <w:rsid w:val="00CC6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61462">
      <w:bodyDiv w:val="1"/>
      <w:marLeft w:val="0"/>
      <w:marRight w:val="0"/>
      <w:marTop w:val="0"/>
      <w:marBottom w:val="0"/>
      <w:divBdr>
        <w:top w:val="none" w:sz="0" w:space="0" w:color="auto"/>
        <w:left w:val="none" w:sz="0" w:space="0" w:color="auto"/>
        <w:bottom w:val="none" w:sz="0" w:space="0" w:color="auto"/>
        <w:right w:val="none" w:sz="0" w:space="0" w:color="auto"/>
      </w:divBdr>
      <w:divsChild>
        <w:div w:id="1151404623">
          <w:marLeft w:val="0"/>
          <w:marRight w:val="0"/>
          <w:marTop w:val="0"/>
          <w:marBottom w:val="0"/>
          <w:divBdr>
            <w:top w:val="none" w:sz="0" w:space="0" w:color="auto"/>
            <w:left w:val="none" w:sz="0" w:space="0" w:color="auto"/>
            <w:bottom w:val="none" w:sz="0" w:space="0" w:color="auto"/>
            <w:right w:val="none" w:sz="0" w:space="0" w:color="auto"/>
          </w:divBdr>
          <w:divsChild>
            <w:div w:id="10639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734">
      <w:bodyDiv w:val="1"/>
      <w:marLeft w:val="0"/>
      <w:marRight w:val="0"/>
      <w:marTop w:val="0"/>
      <w:marBottom w:val="0"/>
      <w:divBdr>
        <w:top w:val="none" w:sz="0" w:space="0" w:color="auto"/>
        <w:left w:val="none" w:sz="0" w:space="0" w:color="auto"/>
        <w:bottom w:val="none" w:sz="0" w:space="0" w:color="auto"/>
        <w:right w:val="none" w:sz="0" w:space="0" w:color="auto"/>
      </w:divBdr>
    </w:div>
    <w:div w:id="641157602">
      <w:bodyDiv w:val="1"/>
      <w:marLeft w:val="0"/>
      <w:marRight w:val="0"/>
      <w:marTop w:val="0"/>
      <w:marBottom w:val="0"/>
      <w:divBdr>
        <w:top w:val="none" w:sz="0" w:space="0" w:color="auto"/>
        <w:left w:val="none" w:sz="0" w:space="0" w:color="auto"/>
        <w:bottom w:val="none" w:sz="0" w:space="0" w:color="auto"/>
        <w:right w:val="none" w:sz="0" w:space="0" w:color="auto"/>
      </w:divBdr>
      <w:divsChild>
        <w:div w:id="90470409">
          <w:marLeft w:val="0"/>
          <w:marRight w:val="0"/>
          <w:marTop w:val="0"/>
          <w:marBottom w:val="0"/>
          <w:divBdr>
            <w:top w:val="none" w:sz="0" w:space="0" w:color="auto"/>
            <w:left w:val="none" w:sz="0" w:space="0" w:color="auto"/>
            <w:bottom w:val="none" w:sz="0" w:space="0" w:color="auto"/>
            <w:right w:val="none" w:sz="0" w:space="0" w:color="auto"/>
          </w:divBdr>
          <w:divsChild>
            <w:div w:id="16719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628">
      <w:bodyDiv w:val="1"/>
      <w:marLeft w:val="0"/>
      <w:marRight w:val="0"/>
      <w:marTop w:val="0"/>
      <w:marBottom w:val="0"/>
      <w:divBdr>
        <w:top w:val="none" w:sz="0" w:space="0" w:color="auto"/>
        <w:left w:val="none" w:sz="0" w:space="0" w:color="auto"/>
        <w:bottom w:val="none" w:sz="0" w:space="0" w:color="auto"/>
        <w:right w:val="none" w:sz="0" w:space="0" w:color="auto"/>
      </w:divBdr>
    </w:div>
    <w:div w:id="804589518">
      <w:bodyDiv w:val="1"/>
      <w:marLeft w:val="0"/>
      <w:marRight w:val="0"/>
      <w:marTop w:val="0"/>
      <w:marBottom w:val="0"/>
      <w:divBdr>
        <w:top w:val="none" w:sz="0" w:space="0" w:color="auto"/>
        <w:left w:val="none" w:sz="0" w:space="0" w:color="auto"/>
        <w:bottom w:val="none" w:sz="0" w:space="0" w:color="auto"/>
        <w:right w:val="none" w:sz="0" w:space="0" w:color="auto"/>
      </w:divBdr>
    </w:div>
    <w:div w:id="1102918369">
      <w:bodyDiv w:val="1"/>
      <w:marLeft w:val="0"/>
      <w:marRight w:val="0"/>
      <w:marTop w:val="0"/>
      <w:marBottom w:val="0"/>
      <w:divBdr>
        <w:top w:val="none" w:sz="0" w:space="0" w:color="auto"/>
        <w:left w:val="none" w:sz="0" w:space="0" w:color="auto"/>
        <w:bottom w:val="none" w:sz="0" w:space="0" w:color="auto"/>
        <w:right w:val="none" w:sz="0" w:space="0" w:color="auto"/>
      </w:divBdr>
    </w:div>
    <w:div w:id="1178809875">
      <w:bodyDiv w:val="1"/>
      <w:marLeft w:val="0"/>
      <w:marRight w:val="0"/>
      <w:marTop w:val="0"/>
      <w:marBottom w:val="0"/>
      <w:divBdr>
        <w:top w:val="none" w:sz="0" w:space="0" w:color="auto"/>
        <w:left w:val="none" w:sz="0" w:space="0" w:color="auto"/>
        <w:bottom w:val="none" w:sz="0" w:space="0" w:color="auto"/>
        <w:right w:val="none" w:sz="0" w:space="0" w:color="auto"/>
      </w:divBdr>
    </w:div>
    <w:div w:id="1209150757">
      <w:bodyDiv w:val="1"/>
      <w:marLeft w:val="0"/>
      <w:marRight w:val="0"/>
      <w:marTop w:val="0"/>
      <w:marBottom w:val="0"/>
      <w:divBdr>
        <w:top w:val="none" w:sz="0" w:space="0" w:color="auto"/>
        <w:left w:val="none" w:sz="0" w:space="0" w:color="auto"/>
        <w:bottom w:val="none" w:sz="0" w:space="0" w:color="auto"/>
        <w:right w:val="none" w:sz="0" w:space="0" w:color="auto"/>
      </w:divBdr>
      <w:divsChild>
        <w:div w:id="441531768">
          <w:marLeft w:val="0"/>
          <w:marRight w:val="0"/>
          <w:marTop w:val="0"/>
          <w:marBottom w:val="0"/>
          <w:divBdr>
            <w:top w:val="none" w:sz="0" w:space="0" w:color="auto"/>
            <w:left w:val="none" w:sz="0" w:space="0" w:color="auto"/>
            <w:bottom w:val="none" w:sz="0" w:space="0" w:color="auto"/>
            <w:right w:val="none" w:sz="0" w:space="0" w:color="auto"/>
          </w:divBdr>
          <w:divsChild>
            <w:div w:id="4606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006">
      <w:bodyDiv w:val="1"/>
      <w:marLeft w:val="0"/>
      <w:marRight w:val="0"/>
      <w:marTop w:val="0"/>
      <w:marBottom w:val="0"/>
      <w:divBdr>
        <w:top w:val="none" w:sz="0" w:space="0" w:color="auto"/>
        <w:left w:val="none" w:sz="0" w:space="0" w:color="auto"/>
        <w:bottom w:val="none" w:sz="0" w:space="0" w:color="auto"/>
        <w:right w:val="none" w:sz="0" w:space="0" w:color="auto"/>
      </w:divBdr>
    </w:div>
    <w:div w:id="1464620980">
      <w:bodyDiv w:val="1"/>
      <w:marLeft w:val="0"/>
      <w:marRight w:val="0"/>
      <w:marTop w:val="0"/>
      <w:marBottom w:val="0"/>
      <w:divBdr>
        <w:top w:val="none" w:sz="0" w:space="0" w:color="auto"/>
        <w:left w:val="none" w:sz="0" w:space="0" w:color="auto"/>
        <w:bottom w:val="none" w:sz="0" w:space="0" w:color="auto"/>
        <w:right w:val="none" w:sz="0" w:space="0" w:color="auto"/>
      </w:divBdr>
    </w:div>
    <w:div w:id="1475371367">
      <w:bodyDiv w:val="1"/>
      <w:marLeft w:val="0"/>
      <w:marRight w:val="0"/>
      <w:marTop w:val="0"/>
      <w:marBottom w:val="0"/>
      <w:divBdr>
        <w:top w:val="none" w:sz="0" w:space="0" w:color="auto"/>
        <w:left w:val="none" w:sz="0" w:space="0" w:color="auto"/>
        <w:bottom w:val="none" w:sz="0" w:space="0" w:color="auto"/>
        <w:right w:val="none" w:sz="0" w:space="0" w:color="auto"/>
      </w:divBdr>
    </w:div>
    <w:div w:id="1486553391">
      <w:bodyDiv w:val="1"/>
      <w:marLeft w:val="0"/>
      <w:marRight w:val="0"/>
      <w:marTop w:val="0"/>
      <w:marBottom w:val="0"/>
      <w:divBdr>
        <w:top w:val="none" w:sz="0" w:space="0" w:color="auto"/>
        <w:left w:val="none" w:sz="0" w:space="0" w:color="auto"/>
        <w:bottom w:val="none" w:sz="0" w:space="0" w:color="auto"/>
        <w:right w:val="none" w:sz="0" w:space="0" w:color="auto"/>
      </w:divBdr>
    </w:div>
    <w:div w:id="1649820163">
      <w:bodyDiv w:val="1"/>
      <w:marLeft w:val="0"/>
      <w:marRight w:val="0"/>
      <w:marTop w:val="0"/>
      <w:marBottom w:val="0"/>
      <w:divBdr>
        <w:top w:val="none" w:sz="0" w:space="0" w:color="auto"/>
        <w:left w:val="none" w:sz="0" w:space="0" w:color="auto"/>
        <w:bottom w:val="none" w:sz="0" w:space="0" w:color="auto"/>
        <w:right w:val="none" w:sz="0" w:space="0" w:color="auto"/>
      </w:divBdr>
      <w:divsChild>
        <w:div w:id="1911378906">
          <w:marLeft w:val="0"/>
          <w:marRight w:val="0"/>
          <w:marTop w:val="0"/>
          <w:marBottom w:val="0"/>
          <w:divBdr>
            <w:top w:val="none" w:sz="0" w:space="0" w:color="auto"/>
            <w:left w:val="none" w:sz="0" w:space="0" w:color="auto"/>
            <w:bottom w:val="none" w:sz="0" w:space="0" w:color="auto"/>
            <w:right w:val="none" w:sz="0" w:space="0" w:color="auto"/>
          </w:divBdr>
          <w:divsChild>
            <w:div w:id="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09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lookup.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esktop\Nueva%20carpeta%20(2)\Nueva%20carpeta\plantilla-informe-inf22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76A3-A466-4A4C-BF1E-6767019B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plantilla-informe-inf224</Template>
  <TotalTime>9</TotalTime>
  <Pages>13</Pages>
  <Words>1522</Words>
  <Characters>8373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martin mendez</dc:creator>
  <cp:keywords/>
  <dc:description/>
  <cp:lastModifiedBy>Benjamin Acevedo</cp:lastModifiedBy>
  <cp:revision>2</cp:revision>
  <cp:lastPrinted>2021-04-07T15:35:00Z</cp:lastPrinted>
  <dcterms:created xsi:type="dcterms:W3CDTF">2024-10-11T17:22:00Z</dcterms:created>
  <dcterms:modified xsi:type="dcterms:W3CDTF">2024-10-11T17:22:00Z</dcterms:modified>
</cp:coreProperties>
</file>